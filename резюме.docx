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573" w:type="pct"/>
        <w:tblInd w:w="-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2461"/>
        <w:gridCol w:w="2655"/>
        <w:gridCol w:w="1454"/>
        <w:gridCol w:w="991"/>
        <w:gridCol w:w="2850"/>
        <w:gridCol w:w="7950"/>
      </w:tblGrid>
      <w:tr w:rsidR="00910CBB" w:rsidTr="00F87B41">
        <w:trPr>
          <w:gridAfter w:val="1"/>
          <w:wAfter w:w="2165" w:type="pct"/>
          <w:trHeight w:val="526"/>
        </w:trPr>
        <w:tc>
          <w:tcPr>
            <w:tcW w:w="2835" w:type="pct"/>
            <w:gridSpan w:val="5"/>
            <w:shd w:val="clear" w:color="auto" w:fill="auto"/>
            <w:vAlign w:val="bottom"/>
          </w:tcPr>
          <w:p w:rsidR="00910CBB" w:rsidRDefault="002A7C28" w:rsidP="002B68D6">
            <w:pPr>
              <w:pStyle w:val="Name"/>
              <w:jc w:val="right"/>
            </w:pPr>
            <w:r>
              <w:t>[Name Surname]</w:t>
            </w:r>
          </w:p>
        </w:tc>
      </w:tr>
      <w:tr w:rsidR="007B0F8B" w:rsidRPr="002B68D6" w:rsidTr="00F87B41">
        <w:trPr>
          <w:gridAfter w:val="1"/>
          <w:wAfter w:w="2165" w:type="pct"/>
          <w:trHeight w:val="598"/>
        </w:trPr>
        <w:tc>
          <w:tcPr>
            <w:tcW w:w="1393" w:type="pct"/>
            <w:gridSpan w:val="2"/>
            <w:tcBorders>
              <w:bottom w:val="single" w:sz="4" w:space="0" w:color="D9D9D9" w:themeColor="background1" w:themeShade="D9"/>
            </w:tcBorders>
            <w:shd w:val="clear" w:color="auto" w:fill="auto"/>
            <w:vAlign w:val="bottom"/>
          </w:tcPr>
          <w:p w:rsidR="00910CBB" w:rsidRDefault="00910CBB" w:rsidP="00747486">
            <w:pPr>
              <w:pStyle w:val="PersonalInfo"/>
            </w:pPr>
          </w:p>
        </w:tc>
        <w:tc>
          <w:tcPr>
            <w:tcW w:w="1442" w:type="pct"/>
            <w:gridSpan w:val="3"/>
            <w:tcBorders>
              <w:bottom w:val="single" w:sz="4" w:space="0" w:color="D9D9D9" w:themeColor="background1" w:themeShade="D9"/>
            </w:tcBorders>
            <w:shd w:val="clear" w:color="auto" w:fill="auto"/>
            <w:vAlign w:val="bottom"/>
          </w:tcPr>
          <w:p w:rsidR="00910CBB" w:rsidRDefault="002A7C28" w:rsidP="002B68D6">
            <w:pPr>
              <w:pStyle w:val="PersonalInfoRight"/>
              <w:rPr>
                <w:sz w:val="22"/>
              </w:rPr>
            </w:pPr>
            <w:r w:rsidRPr="001D31AD">
              <w:rPr>
                <w:sz w:val="22"/>
              </w:rPr>
              <w:t>[</w:t>
            </w:r>
            <w:r w:rsidR="002B68D6" w:rsidRPr="001D31AD">
              <w:rPr>
                <w:sz w:val="22"/>
              </w:rPr>
              <w:t>Position</w:t>
            </w:r>
            <w:r w:rsidRPr="001D31AD">
              <w:rPr>
                <w:sz w:val="22"/>
              </w:rPr>
              <w:t>]</w:t>
            </w:r>
          </w:p>
          <w:p w:rsidR="00F87B41" w:rsidRDefault="00F87B41" w:rsidP="002B68D6">
            <w:pPr>
              <w:pStyle w:val="PersonalInfoRight"/>
              <w:rPr>
                <w:sz w:val="22"/>
              </w:rPr>
            </w:pPr>
          </w:p>
          <w:p w:rsidR="00F87B41" w:rsidRDefault="00F87B41" w:rsidP="002B68D6">
            <w:pPr>
              <w:pStyle w:val="PersonalInfoRight"/>
              <w:rPr>
                <w:sz w:val="22"/>
              </w:rPr>
            </w:pPr>
            <w:bookmarkStart w:id="0" w:name="_GoBack"/>
            <w:bookmarkEnd w:id="0"/>
          </w:p>
          <w:p w:rsidR="00F87B41" w:rsidRPr="001D31AD" w:rsidRDefault="00F87B41" w:rsidP="002B68D6">
            <w:pPr>
              <w:pStyle w:val="PersonalInfoRight"/>
              <w:rPr>
                <w:sz w:val="22"/>
              </w:rPr>
            </w:pPr>
          </w:p>
        </w:tc>
      </w:tr>
      <w:tr w:rsidR="00F87B41" w:rsidRPr="00325835" w:rsidTr="00F87B41">
        <w:trPr>
          <w:trHeight w:val="724"/>
        </w:trPr>
        <w:tc>
          <w:tcPr>
            <w:tcW w:w="6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:rsidR="00F87B41" w:rsidRPr="00AD7D85" w:rsidRDefault="00F87B41" w:rsidP="00F87B41">
            <w:pPr>
              <w:pStyle w:val="ContentHeading"/>
              <w:jc w:val="left"/>
              <w:rPr>
                <w:color w:val="215868" w:themeColor="accent5" w:themeShade="80"/>
              </w:rPr>
            </w:pPr>
            <w:r>
              <w:rPr>
                <w:color w:val="215868" w:themeColor="accent5" w:themeShade="80"/>
              </w:rPr>
              <w:t>Contact Information</w:t>
            </w:r>
          </w:p>
        </w:tc>
        <w:tc>
          <w:tcPr>
            <w:tcW w:w="4330" w:type="pct"/>
            <w:gridSpan w:val="5"/>
            <w:vMerge w:val="restart"/>
            <w:tcBorders>
              <w:left w:val="single" w:sz="4" w:space="0" w:color="D9D9D9" w:themeColor="background1" w:themeShade="D9"/>
            </w:tcBorders>
          </w:tcPr>
          <w:p w:rsidR="00F87B41" w:rsidRPr="00F87B41" w:rsidRDefault="00F87B41" w:rsidP="00F87B41">
            <w:pPr>
              <w:spacing w:before="120"/>
              <w:jc w:val="both"/>
              <w:rPr>
                <w:color w:val="404040" w:themeColor="text1" w:themeTint="BF"/>
                <w:sz w:val="20"/>
                <w:lang w:val="en-US"/>
              </w:rPr>
            </w:pPr>
          </w:p>
        </w:tc>
      </w:tr>
      <w:tr w:rsidR="00F87B41" w:rsidRPr="00325835" w:rsidTr="00F87B41">
        <w:trPr>
          <w:trHeight w:val="56"/>
        </w:trPr>
        <w:tc>
          <w:tcPr>
            <w:tcW w:w="6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:rsidR="00F87B41" w:rsidRPr="00AD7D85" w:rsidRDefault="00F87B41" w:rsidP="00F87B41">
            <w:pPr>
              <w:pStyle w:val="ContentHeading"/>
              <w:jc w:val="left"/>
              <w:rPr>
                <w:color w:val="215868" w:themeColor="accent5" w:themeShade="80"/>
              </w:rPr>
            </w:pPr>
          </w:p>
        </w:tc>
        <w:tc>
          <w:tcPr>
            <w:tcW w:w="4330" w:type="pct"/>
            <w:gridSpan w:val="5"/>
            <w:vMerge/>
            <w:tcBorders>
              <w:left w:val="nil"/>
            </w:tcBorders>
          </w:tcPr>
          <w:p w:rsidR="00F87B41" w:rsidRPr="00380FBE" w:rsidRDefault="00F87B41" w:rsidP="00F87B41">
            <w:pPr>
              <w:spacing w:before="120"/>
              <w:jc w:val="both"/>
              <w:rPr>
                <w:sz w:val="20"/>
              </w:rPr>
            </w:pPr>
          </w:p>
        </w:tc>
      </w:tr>
      <w:tr w:rsidR="00F87B41" w:rsidRPr="002B68D6" w:rsidTr="00F87B41">
        <w:trPr>
          <w:gridAfter w:val="1"/>
          <w:wAfter w:w="2165" w:type="pct"/>
          <w:trHeight w:val="598"/>
        </w:trPr>
        <w:tc>
          <w:tcPr>
            <w:tcW w:w="6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F87B41" w:rsidRPr="00AD7D85" w:rsidRDefault="00F87B41" w:rsidP="00F87B41">
            <w:pPr>
              <w:pStyle w:val="ContentHeading"/>
              <w:jc w:val="left"/>
              <w:rPr>
                <w:color w:val="215868" w:themeColor="accent5" w:themeShade="80"/>
              </w:rPr>
            </w:pPr>
            <w:r w:rsidRPr="00AD7D85">
              <w:rPr>
                <w:color w:val="215868" w:themeColor="accent5" w:themeShade="80"/>
              </w:rPr>
              <w:t>Summary of Qualifications</w:t>
            </w:r>
          </w:p>
        </w:tc>
        <w:tc>
          <w:tcPr>
            <w:tcW w:w="2165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:rsidR="00F87B41" w:rsidRPr="00380FBE" w:rsidRDefault="00F87B41" w:rsidP="00F87B41">
            <w:pPr>
              <w:jc w:val="both"/>
              <w:rPr>
                <w:sz w:val="20"/>
              </w:rPr>
            </w:pPr>
            <w:r w:rsidRPr="00380FBE">
              <w:rPr>
                <w:sz w:val="20"/>
              </w:rPr>
              <w:t>Briefly describe your professional background and skills relevant to this position</w:t>
            </w:r>
          </w:p>
          <w:p w:rsidR="00F87B41" w:rsidRPr="00380FBE" w:rsidRDefault="00F87B41" w:rsidP="00F87B41">
            <w:pPr>
              <w:spacing w:before="120"/>
              <w:jc w:val="both"/>
              <w:rPr>
                <w:sz w:val="20"/>
              </w:rPr>
            </w:pPr>
            <w:r w:rsidRPr="00380FBE">
              <w:rPr>
                <w:sz w:val="20"/>
              </w:rPr>
              <w:t>results-driven, logical and methodical approach to achieving tasks and objectives; determined and decisive; uses initiative to develop effective solutions to problems; reliable and dependable - high personal standards and attention to detail; methodical and rigorous approach to achieving tasks and objectives</w:t>
            </w:r>
          </w:p>
          <w:p w:rsidR="00F87B41" w:rsidRPr="008935FA" w:rsidRDefault="00F87B41" w:rsidP="00F87B41">
            <w:pPr>
              <w:spacing w:before="120"/>
              <w:jc w:val="both"/>
              <w:rPr>
                <w:color w:val="404040" w:themeColor="text1" w:themeTint="BF"/>
                <w:sz w:val="20"/>
              </w:rPr>
            </w:pPr>
            <w:r w:rsidRPr="00380FBE">
              <w:rPr>
                <w:sz w:val="20"/>
              </w:rPr>
              <w:t>entrepreneurial and pro-active - strong drive and keen business mind; identifies and develops opportunities; innovates and makes things happen; good strategic appreciation and vision; able to build and implement sophisticated plans; determined and decisive; uses initiative to meet and resolve challenges</w:t>
            </w:r>
          </w:p>
        </w:tc>
      </w:tr>
      <w:tr w:rsidR="00F87B41" w:rsidRPr="00325835" w:rsidTr="00F87B41">
        <w:trPr>
          <w:gridAfter w:val="1"/>
          <w:wAfter w:w="2165" w:type="pct"/>
          <w:trHeight w:val="216"/>
        </w:trPr>
        <w:tc>
          <w:tcPr>
            <w:tcW w:w="2835" w:type="pct"/>
            <w:gridSpan w:val="5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:rsidR="00F87B41" w:rsidRPr="00325835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</w:tr>
      <w:tr w:rsidR="00F87B41" w:rsidTr="00F87B41">
        <w:trPr>
          <w:gridAfter w:val="1"/>
          <w:wAfter w:w="2165" w:type="pct"/>
          <w:trHeight w:val="729"/>
        </w:trPr>
        <w:tc>
          <w:tcPr>
            <w:tcW w:w="6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F87B41" w:rsidRPr="00AD7D85" w:rsidRDefault="00F87B41" w:rsidP="00F87B41">
            <w:pPr>
              <w:pStyle w:val="ContentHeading"/>
              <w:jc w:val="left"/>
              <w:rPr>
                <w:color w:val="215868" w:themeColor="accent5" w:themeShade="80"/>
              </w:rPr>
            </w:pPr>
            <w:r w:rsidRPr="00AD7D85">
              <w:rPr>
                <w:color w:val="215868" w:themeColor="accent5" w:themeShade="80"/>
              </w:rPr>
              <w:t>Skills</w:t>
            </w:r>
          </w:p>
        </w:tc>
        <w:tc>
          <w:tcPr>
            <w:tcW w:w="1119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F87B41" w:rsidRPr="007C1956" w:rsidRDefault="00F87B41" w:rsidP="00F87B41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t>Programming Languages/ Technologies</w:t>
            </w:r>
          </w:p>
          <w:p w:rsidR="00F87B41" w:rsidRPr="00380FBE" w:rsidRDefault="00F87B41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 xml:space="preserve">Software Architecture Design/ UML/ Reverse Engineering/Design Patterns </w:t>
            </w:r>
          </w:p>
          <w:p w:rsidR="00F87B41" w:rsidRPr="00380FBE" w:rsidRDefault="00F87B41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 xml:space="preserve">SaaS/SOA/RIA Research &amp; Development </w:t>
            </w:r>
          </w:p>
          <w:p w:rsidR="00F87B41" w:rsidRPr="00380FBE" w:rsidRDefault="00F87B41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 xml:space="preserve">Technical Documentation/Architecture Reports/Proposals/SRS </w:t>
            </w:r>
          </w:p>
          <w:p w:rsidR="00F87B41" w:rsidRPr="00380FBE" w:rsidRDefault="00F87B41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 xml:space="preserve">Java/Swing/JDBC/RMI /Groovy/Ant/etc </w:t>
            </w:r>
          </w:p>
          <w:p w:rsidR="00F87B41" w:rsidRPr="00380FBE" w:rsidRDefault="00F87B41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 xml:space="preserve">J2EE/JSF/ JSP /Servlets/Web Services/EJB3/JPA/Facelets </w:t>
            </w:r>
          </w:p>
          <w:p w:rsidR="00F87B41" w:rsidRPr="00380FBE" w:rsidRDefault="00F87B41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 xml:space="preserve">C#/ASP.NET/ADO.NET/Windows Forms/Web Services </w:t>
            </w:r>
          </w:p>
          <w:p w:rsidR="00F87B41" w:rsidRPr="00380FBE" w:rsidRDefault="00F87B41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 xml:space="preserve">C++/Win API/MFC </w:t>
            </w:r>
          </w:p>
          <w:p w:rsidR="00F87B41" w:rsidRPr="00380FBE" w:rsidRDefault="00F87B41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 xml:space="preserve">Visual Basic 6/ADO/ASP </w:t>
            </w:r>
          </w:p>
          <w:p w:rsidR="00F87B41" w:rsidRPr="00380FBE" w:rsidRDefault="00F87B41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 xml:space="preserve">Borland Delphi/ Pascal </w:t>
            </w:r>
          </w:p>
          <w:p w:rsidR="00F87B41" w:rsidRPr="00380FBE" w:rsidRDefault="00F87B41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 xml:space="preserve">Assembler </w:t>
            </w:r>
          </w:p>
          <w:p w:rsidR="00F87B41" w:rsidRPr="00380FBE" w:rsidRDefault="00F87B41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 xml:space="preserve">JavaScript/DHTML/HTML/CSS/Ajax </w:t>
            </w:r>
          </w:p>
          <w:p w:rsidR="00F87B41" w:rsidRPr="00380FBE" w:rsidRDefault="00F87B41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>XML/XSL, Xalan, Saxon processors</w:t>
            </w:r>
          </w:p>
          <w:p w:rsidR="00F87B41" w:rsidRPr="007C1956" w:rsidRDefault="00F87B41" w:rsidP="00F87B41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t xml:space="preserve">RDBMS </w:t>
            </w:r>
          </w:p>
          <w:p w:rsidR="00F87B41" w:rsidRPr="00380FBE" w:rsidRDefault="00F87B41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 xml:space="preserve">SQL Server/SQL/TSQL/Business Intelligence (DTS, OLAP) </w:t>
            </w:r>
          </w:p>
          <w:p w:rsidR="00F87B41" w:rsidRPr="00380FBE" w:rsidRDefault="00F87B41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 xml:space="preserve">MS SQL Server 2000/2005/Analysis &amp; Integration Services </w:t>
            </w:r>
          </w:p>
          <w:p w:rsidR="00F87B41" w:rsidRPr="00380FBE" w:rsidRDefault="00F87B41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>My SQL</w:t>
            </w:r>
          </w:p>
          <w:p w:rsidR="00F87B41" w:rsidRPr="00380FBE" w:rsidRDefault="00F87B41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 xml:space="preserve">PostgreSQL </w:t>
            </w:r>
          </w:p>
          <w:p w:rsidR="00F87B41" w:rsidRPr="00380FBE" w:rsidRDefault="00F87B41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 xml:space="preserve">Derby </w:t>
            </w:r>
          </w:p>
          <w:p w:rsidR="00F87B41" w:rsidRPr="00380FBE" w:rsidRDefault="00F87B41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 xml:space="preserve">MS Access </w:t>
            </w:r>
          </w:p>
          <w:p w:rsidR="00F87B41" w:rsidRPr="00380FBE" w:rsidRDefault="00F87B41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 xml:space="preserve">Interbase </w:t>
            </w:r>
          </w:p>
          <w:p w:rsidR="00F87B41" w:rsidRPr="007C1956" w:rsidRDefault="00F87B41" w:rsidP="00F87B41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Methodologies</w:t>
            </w:r>
          </w:p>
          <w:p w:rsidR="00F87B41" w:rsidRPr="005F2259" w:rsidRDefault="00F87B41" w:rsidP="00F87B41">
            <w:pPr>
              <w:pStyle w:val="BulletedList"/>
              <w:spacing w:before="120"/>
              <w:ind w:hanging="202"/>
              <w:rPr>
                <w:rFonts w:ascii="Calibri" w:eastAsia="Calibri" w:hAnsi="Calibri" w:cs="Times New Roman"/>
                <w:sz w:val="20"/>
              </w:rPr>
            </w:pPr>
            <w:r w:rsidRPr="005F2259">
              <w:rPr>
                <w:rFonts w:ascii="Calibri" w:eastAsia="Calibri" w:hAnsi="Calibri" w:cs="Times New Roman"/>
                <w:sz w:val="20"/>
              </w:rPr>
              <w:t>Agile, SCRUM, XP</w:t>
            </w:r>
          </w:p>
          <w:p w:rsidR="00F87B41" w:rsidRPr="005F2259" w:rsidRDefault="00F87B41" w:rsidP="00F87B41">
            <w:pPr>
              <w:pStyle w:val="BulletedList"/>
              <w:spacing w:before="120"/>
              <w:ind w:hanging="202"/>
              <w:rPr>
                <w:rFonts w:ascii="Calibri" w:eastAsia="Calibri" w:hAnsi="Calibri" w:cs="Times New Roman"/>
                <w:sz w:val="20"/>
              </w:rPr>
            </w:pPr>
            <w:r w:rsidRPr="005F2259">
              <w:rPr>
                <w:rFonts w:ascii="Calibri" w:eastAsia="Calibri" w:hAnsi="Calibri" w:cs="Times New Roman"/>
                <w:sz w:val="20"/>
              </w:rPr>
              <w:lastRenderedPageBreak/>
              <w:t>Pair Programming</w:t>
            </w:r>
          </w:p>
          <w:p w:rsidR="00F87B41" w:rsidRPr="005F2259" w:rsidRDefault="00F87B41" w:rsidP="00F87B41">
            <w:pPr>
              <w:pStyle w:val="BulletedList"/>
              <w:spacing w:before="120"/>
              <w:ind w:hanging="202"/>
              <w:rPr>
                <w:rFonts w:ascii="Calibri" w:eastAsia="Calibri" w:hAnsi="Calibri" w:cs="Times New Roman"/>
                <w:sz w:val="20"/>
              </w:rPr>
            </w:pPr>
            <w:r w:rsidRPr="005F2259">
              <w:rPr>
                <w:rFonts w:ascii="Calibri" w:eastAsia="Calibri" w:hAnsi="Calibri" w:cs="Times New Roman"/>
                <w:sz w:val="20"/>
              </w:rPr>
              <w:t>Test Driven, Feature Driven, Behavior Driven Development</w:t>
            </w:r>
          </w:p>
          <w:p w:rsidR="00F87B41" w:rsidRPr="005F2259" w:rsidRDefault="00F87B41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5F2259">
              <w:rPr>
                <w:rFonts w:ascii="Calibri" w:eastAsia="Calibri" w:hAnsi="Calibri" w:cs="Times New Roman"/>
                <w:sz w:val="20"/>
              </w:rPr>
              <w:t>Waterfall</w:t>
            </w:r>
          </w:p>
        </w:tc>
        <w:tc>
          <w:tcPr>
            <w:tcW w:w="1046" w:type="pct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F87B41" w:rsidRPr="007C1956" w:rsidRDefault="00F87B41" w:rsidP="00F87B41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lastRenderedPageBreak/>
              <w:t>Frameworks</w:t>
            </w:r>
          </w:p>
          <w:p w:rsidR="00F87B41" w:rsidRPr="00380FBE" w:rsidRDefault="00F87B41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>Spring/Spring.NET/Spring RCP</w:t>
            </w:r>
          </w:p>
          <w:p w:rsidR="00F87B41" w:rsidRPr="00380FBE" w:rsidRDefault="00F87B41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>Hibernate/NHibernate/JPA</w:t>
            </w:r>
          </w:p>
          <w:p w:rsidR="00F87B41" w:rsidRPr="00380FBE" w:rsidRDefault="00F87B41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 xml:space="preserve">Jboss Seam </w:t>
            </w:r>
          </w:p>
          <w:p w:rsidR="00F87B41" w:rsidRPr="00380FBE" w:rsidRDefault="00F87B41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 xml:space="preserve">Struts </w:t>
            </w:r>
          </w:p>
          <w:p w:rsidR="00F87B41" w:rsidRPr="00380FBE" w:rsidRDefault="00F87B41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 xml:space="preserve">Velocity </w:t>
            </w:r>
          </w:p>
          <w:p w:rsidR="00F87B41" w:rsidRPr="00380FBE" w:rsidRDefault="00F87B41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 xml:space="preserve">JUnit </w:t>
            </w:r>
          </w:p>
          <w:p w:rsidR="00F87B41" w:rsidRPr="00380FBE" w:rsidRDefault="00F87B41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>XFire Web Services</w:t>
            </w:r>
          </w:p>
          <w:p w:rsidR="00F87B41" w:rsidRPr="00380FBE" w:rsidRDefault="00F87B41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>Shark Workflow/JRules</w:t>
            </w:r>
          </w:p>
          <w:p w:rsidR="00F87B41" w:rsidRPr="007C1956" w:rsidRDefault="00F87B41" w:rsidP="00F87B41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t>Application/Web Servers</w:t>
            </w:r>
          </w:p>
          <w:p w:rsidR="00F87B41" w:rsidRPr="00380FBE" w:rsidRDefault="00F87B41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 xml:space="preserve">JBoss </w:t>
            </w:r>
          </w:p>
          <w:p w:rsidR="00F87B41" w:rsidRPr="00380FBE" w:rsidRDefault="00F87B41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>Glassfish</w:t>
            </w:r>
          </w:p>
          <w:p w:rsidR="00F87B41" w:rsidRPr="00380FBE" w:rsidRDefault="00F87B41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>IBM WAS</w:t>
            </w:r>
          </w:p>
          <w:p w:rsidR="00F87B41" w:rsidRPr="00380FBE" w:rsidRDefault="00F87B41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>JRun</w:t>
            </w:r>
          </w:p>
          <w:p w:rsidR="00F87B41" w:rsidRPr="00380FBE" w:rsidRDefault="00F87B41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 xml:space="preserve">Tomcat </w:t>
            </w:r>
          </w:p>
          <w:p w:rsidR="00F87B41" w:rsidRPr="00380FBE" w:rsidRDefault="00F87B41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 xml:space="preserve">IIS </w:t>
            </w:r>
          </w:p>
          <w:p w:rsidR="00F87B41" w:rsidRPr="00380FBE" w:rsidRDefault="00F87B41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>Apache</w:t>
            </w:r>
          </w:p>
          <w:p w:rsidR="00F87B41" w:rsidRPr="007C1956" w:rsidRDefault="00F87B41" w:rsidP="00F87B41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t xml:space="preserve">Development Tools </w:t>
            </w:r>
          </w:p>
          <w:p w:rsidR="00F87B41" w:rsidRPr="00380FBE" w:rsidRDefault="00F87B41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 xml:space="preserve">Eclipse/MyEclipse &amp; Plug-ins </w:t>
            </w:r>
          </w:p>
          <w:p w:rsidR="00F87B41" w:rsidRPr="00380FBE" w:rsidRDefault="00F87B41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 xml:space="preserve">Visual Studio 6/.NET/.NET 2008 + Resharper </w:t>
            </w:r>
          </w:p>
          <w:p w:rsidR="00F87B41" w:rsidRPr="00380FBE" w:rsidRDefault="00F87B41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 xml:space="preserve">MSDN </w:t>
            </w:r>
          </w:p>
          <w:p w:rsidR="00F87B41" w:rsidRPr="00380FBE" w:rsidRDefault="00F87B41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 xml:space="preserve">Borland Together Architect </w:t>
            </w:r>
          </w:p>
          <w:p w:rsidR="00F87B41" w:rsidRPr="00380FBE" w:rsidRDefault="00F87B41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 xml:space="preserve">Microsoft Visio </w:t>
            </w:r>
          </w:p>
          <w:p w:rsidR="00F87B41" w:rsidRPr="00380FBE" w:rsidRDefault="00F87B41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 xml:space="preserve">Sparx Enterprise Architect </w:t>
            </w:r>
          </w:p>
          <w:p w:rsidR="00F87B41" w:rsidRPr="00380FBE" w:rsidRDefault="00F87B41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 xml:space="preserve">VSS/CVS/Perforce </w:t>
            </w:r>
          </w:p>
          <w:p w:rsidR="00F87B41" w:rsidRPr="00380FBE" w:rsidRDefault="00F87B41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>JCoverage/Code Pro/ JUnits/ Log4J/ JProfiler/ Decompiler Tools</w:t>
            </w:r>
          </w:p>
          <w:p w:rsidR="00F87B41" w:rsidRPr="007C1956" w:rsidRDefault="00F87B41" w:rsidP="00F87B41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lastRenderedPageBreak/>
              <w:t>Testing  Tools</w:t>
            </w:r>
          </w:p>
          <w:p w:rsidR="00F87B41" w:rsidRPr="0098584C" w:rsidRDefault="00F87B41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98584C">
              <w:rPr>
                <w:sz w:val="20"/>
              </w:rPr>
              <w:t>Cucumber</w:t>
            </w:r>
            <w:r w:rsidRPr="0098584C">
              <w:rPr>
                <w:sz w:val="20"/>
              </w:rPr>
              <w:tab/>
            </w:r>
          </w:p>
          <w:p w:rsidR="00F87B41" w:rsidRPr="0098584C" w:rsidRDefault="00F87B41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98584C">
              <w:rPr>
                <w:sz w:val="20"/>
              </w:rPr>
              <w:t>Watir</w:t>
            </w:r>
            <w:r w:rsidRPr="0098584C">
              <w:rPr>
                <w:sz w:val="20"/>
              </w:rPr>
              <w:tab/>
            </w:r>
          </w:p>
          <w:p w:rsidR="00F87B41" w:rsidRPr="000F4643" w:rsidRDefault="00F87B41" w:rsidP="00F87B41">
            <w:pPr>
              <w:pStyle w:val="BulletedList"/>
              <w:spacing w:before="120"/>
              <w:ind w:hanging="202"/>
              <w:rPr>
                <w:color w:val="404040" w:themeColor="text1" w:themeTint="BF"/>
                <w:sz w:val="20"/>
              </w:rPr>
            </w:pPr>
            <w:r w:rsidRPr="0098584C">
              <w:rPr>
                <w:sz w:val="20"/>
              </w:rPr>
              <w:t>SoapUI</w:t>
            </w:r>
          </w:p>
        </w:tc>
      </w:tr>
      <w:tr w:rsidR="00F87B41" w:rsidTr="00F87B41">
        <w:trPr>
          <w:gridAfter w:val="1"/>
          <w:wAfter w:w="2165" w:type="pct"/>
          <w:trHeight w:val="729"/>
        </w:trPr>
        <w:tc>
          <w:tcPr>
            <w:tcW w:w="6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F87B41" w:rsidRPr="00AD7D85" w:rsidRDefault="00F87B41" w:rsidP="00F87B41">
            <w:pPr>
              <w:pStyle w:val="ContentHeading"/>
              <w:jc w:val="left"/>
              <w:rPr>
                <w:color w:val="215868" w:themeColor="accent5" w:themeShade="80"/>
              </w:rPr>
            </w:pPr>
          </w:p>
        </w:tc>
        <w:tc>
          <w:tcPr>
            <w:tcW w:w="1119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F87B41" w:rsidRPr="007C1956" w:rsidRDefault="00F87B41" w:rsidP="00F87B41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t>Operating Systems</w:t>
            </w:r>
          </w:p>
          <w:p w:rsidR="00F87B41" w:rsidRPr="00380FBE" w:rsidRDefault="00F87B41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 xml:space="preserve">MS DOS </w:t>
            </w:r>
          </w:p>
          <w:p w:rsidR="00F87B41" w:rsidRPr="00380FBE" w:rsidRDefault="00F87B41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 xml:space="preserve">Microsoft Windows 95/ 98/ 2000/ XP/ 2003 Server/ Vista  </w:t>
            </w:r>
          </w:p>
          <w:p w:rsidR="00F87B41" w:rsidRPr="00380FBE" w:rsidRDefault="00F87B41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>Microsoft Windows 3.11</w:t>
            </w:r>
          </w:p>
          <w:p w:rsidR="00F87B41" w:rsidRPr="007B0F8B" w:rsidRDefault="00F87B41" w:rsidP="00F87B41">
            <w:pPr>
              <w:pStyle w:val="BulletedList"/>
              <w:spacing w:before="120"/>
              <w:ind w:hanging="202"/>
              <w:rPr>
                <w:color w:val="404040" w:themeColor="text1" w:themeTint="BF"/>
                <w:sz w:val="20"/>
              </w:rPr>
            </w:pPr>
            <w:r w:rsidRPr="00380FBE">
              <w:rPr>
                <w:sz w:val="20"/>
              </w:rPr>
              <w:t>SUSE Linux</w:t>
            </w:r>
          </w:p>
        </w:tc>
        <w:tc>
          <w:tcPr>
            <w:tcW w:w="1046" w:type="pct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F87B41" w:rsidRPr="007C1956" w:rsidRDefault="00F87B41" w:rsidP="00F87B41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t>Hardware</w:t>
            </w:r>
          </w:p>
          <w:p w:rsidR="00F87B41" w:rsidRPr="00380FBE" w:rsidRDefault="00F87B41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>Network technologies</w:t>
            </w:r>
          </w:p>
          <w:p w:rsidR="00F87B41" w:rsidRPr="00380FBE" w:rsidRDefault="00F87B41" w:rsidP="00F87B41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>Hardware over clocking</w:t>
            </w:r>
          </w:p>
          <w:p w:rsidR="00F87B41" w:rsidRPr="000F4643" w:rsidRDefault="00F87B41" w:rsidP="00F87B41">
            <w:pPr>
              <w:pStyle w:val="BulletedList"/>
              <w:spacing w:before="120"/>
              <w:ind w:hanging="202"/>
              <w:rPr>
                <w:color w:val="404040" w:themeColor="text1" w:themeTint="BF"/>
                <w:sz w:val="20"/>
              </w:rPr>
            </w:pPr>
            <w:r w:rsidRPr="00380FBE">
              <w:rPr>
                <w:sz w:val="20"/>
              </w:rPr>
              <w:t>Different technological device</w:t>
            </w:r>
          </w:p>
        </w:tc>
      </w:tr>
      <w:tr w:rsidR="00F87B41" w:rsidRPr="00325835" w:rsidTr="00F87B41">
        <w:trPr>
          <w:gridAfter w:val="1"/>
          <w:wAfter w:w="2165" w:type="pct"/>
        </w:trPr>
        <w:tc>
          <w:tcPr>
            <w:tcW w:w="6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F87B41" w:rsidRPr="00325835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2165" w:type="pct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F87B41" w:rsidRPr="00325835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AD7D85" w:rsidRDefault="00F87B41" w:rsidP="00F87B41">
            <w:pPr>
              <w:pStyle w:val="ContentHeading"/>
              <w:spacing w:before="120" w:after="240"/>
              <w:jc w:val="left"/>
              <w:rPr>
                <w:color w:val="31849B" w:themeColor="accent5" w:themeShade="BF"/>
              </w:rPr>
            </w:pPr>
            <w:r w:rsidRPr="00AD7D85">
              <w:rPr>
                <w:color w:val="215868" w:themeColor="accent5" w:themeShade="80"/>
              </w:rPr>
              <w:t>Experience</w:t>
            </w:r>
          </w:p>
        </w:tc>
        <w:tc>
          <w:tcPr>
            <w:tcW w:w="2165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F87B41" w:rsidRDefault="00F87B41" w:rsidP="00F87B41">
            <w:pPr>
              <w:pStyle w:val="ContentBodyBold"/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8A7819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F87B41" w:rsidRPr="00795923" w:rsidRDefault="00F87B41" w:rsidP="00F87B41">
            <w:pPr>
              <w:pStyle w:val="BulletedList"/>
              <w:numPr>
                <w:ilvl w:val="0"/>
                <w:numId w:val="0"/>
              </w:numPr>
              <w:rPr>
                <w:b/>
              </w:rPr>
            </w:pPr>
            <w:r w:rsidRPr="00795923">
              <w:rPr>
                <w:b/>
              </w:rPr>
              <w:t>[Project Descriptive Name]</w:t>
            </w: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8A7819" w:rsidRDefault="00F87B41" w:rsidP="00F87B41">
            <w:pPr>
              <w:pStyle w:val="ContentBodyBold"/>
              <w:ind w:left="-115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>Project Description: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F87B41" w:rsidRPr="00F56919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  <w:r w:rsidRPr="00F56919">
              <w:rPr>
                <w:rFonts w:ascii="Calibri" w:eastAsia="Calibri" w:hAnsi="Calibri" w:cs="Times New Roman"/>
                <w:sz w:val="20"/>
              </w:rPr>
              <w:t xml:space="preserve">Large enterprise project intended to optimize business activities of B2B, B2C oriented companies. Project consists of two main parts: Sample Product, which is a baseline for customizing app for the end customers and projects, which are customized appropriately to end customer requirements. </w:t>
            </w:r>
          </w:p>
          <w:p w:rsidR="00F87B41" w:rsidRPr="00F56919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  <w:r w:rsidRPr="00F56919">
              <w:rPr>
                <w:rFonts w:ascii="Calibri" w:eastAsia="Calibri" w:hAnsi="Calibri" w:cs="Times New Roman"/>
                <w:sz w:val="20"/>
              </w:rPr>
              <w:t>Project is based on Analytics technologies such as Microsoft Business Intelligence and use a lot of modern J2EE approaches.</w:t>
            </w: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8A7819" w:rsidRDefault="00F87B41" w:rsidP="00F87B41">
            <w:pPr>
              <w:pStyle w:val="ContentBodyBold"/>
              <w:ind w:left="-115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>Customer: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F87B41" w:rsidRPr="00F56919" w:rsidRDefault="00F87B41" w:rsidP="00F87B41">
            <w:pPr>
              <w:pStyle w:val="BulletedList"/>
              <w:numPr>
                <w:ilvl w:val="0"/>
                <w:numId w:val="0"/>
              </w:numPr>
              <w:jc w:val="both"/>
              <w:rPr>
                <w:sz w:val="20"/>
              </w:rPr>
            </w:pPr>
            <w:r w:rsidRPr="00F56919">
              <w:rPr>
                <w:sz w:val="20"/>
              </w:rPr>
              <w:t>US company</w:t>
            </w: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8A7819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>Involvement Duration: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F56919" w:rsidRDefault="00F87B41" w:rsidP="00F87B41">
            <w:pPr>
              <w:pStyle w:val="BulletedList"/>
              <w:numPr>
                <w:ilvl w:val="0"/>
                <w:numId w:val="0"/>
              </w:numPr>
              <w:jc w:val="both"/>
              <w:rPr>
                <w:sz w:val="20"/>
              </w:rPr>
            </w:pPr>
            <w:r w:rsidRPr="00F56919">
              <w:rPr>
                <w:sz w:val="20"/>
              </w:rPr>
              <w:t>16 months</w:t>
            </w: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8A7819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Project Role</w:t>
            </w:r>
            <w:r w:rsidRPr="008A7819"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F56919" w:rsidRDefault="00F87B41" w:rsidP="00F87B41">
            <w:pPr>
              <w:pStyle w:val="BulletedList"/>
              <w:numPr>
                <w:ilvl w:val="0"/>
                <w:numId w:val="0"/>
              </w:numPr>
              <w:jc w:val="both"/>
              <w:rPr>
                <w:sz w:val="20"/>
              </w:rPr>
            </w:pPr>
            <w:r w:rsidRPr="00F56919">
              <w:rPr>
                <w:sz w:val="20"/>
              </w:rPr>
              <w:t>Tech Lead</w:t>
            </w: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8A7819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>Responsibilities: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F56919" w:rsidRDefault="00F87B41" w:rsidP="00F87B41">
            <w:pPr>
              <w:pStyle w:val="BulletedList"/>
              <w:numPr>
                <w:ilvl w:val="0"/>
                <w:numId w:val="3"/>
              </w:numPr>
              <w:jc w:val="both"/>
              <w:rPr>
                <w:sz w:val="20"/>
              </w:rPr>
            </w:pPr>
            <w:r w:rsidRPr="00F56919">
              <w:rPr>
                <w:sz w:val="20"/>
              </w:rPr>
              <w:t>developing and coaching and mentoring others</w:t>
            </w:r>
          </w:p>
          <w:p w:rsidR="00F87B41" w:rsidRPr="00F56919" w:rsidRDefault="00F87B41" w:rsidP="00F87B41">
            <w:pPr>
              <w:pStyle w:val="BulletedList"/>
              <w:numPr>
                <w:ilvl w:val="0"/>
                <w:numId w:val="3"/>
              </w:numPr>
              <w:jc w:val="both"/>
              <w:rPr>
                <w:sz w:val="20"/>
              </w:rPr>
            </w:pPr>
            <w:r w:rsidRPr="00F56919">
              <w:rPr>
                <w:sz w:val="20"/>
              </w:rPr>
              <w:t>teaching and training others</w:t>
            </w:r>
          </w:p>
          <w:p w:rsidR="00F87B41" w:rsidRPr="00F56919" w:rsidRDefault="00F87B41" w:rsidP="00F87B41">
            <w:pPr>
              <w:pStyle w:val="BulletedList"/>
              <w:numPr>
                <w:ilvl w:val="0"/>
                <w:numId w:val="3"/>
              </w:numPr>
              <w:jc w:val="both"/>
              <w:rPr>
                <w:sz w:val="20"/>
              </w:rPr>
            </w:pPr>
            <w:r w:rsidRPr="00F56919">
              <w:rPr>
                <w:sz w:val="20"/>
              </w:rPr>
              <w:t>decision-making</w:t>
            </w:r>
          </w:p>
          <w:p w:rsidR="00F87B41" w:rsidRPr="00F56919" w:rsidRDefault="00F87B41" w:rsidP="00F87B41">
            <w:pPr>
              <w:pStyle w:val="BulletedList"/>
              <w:numPr>
                <w:ilvl w:val="0"/>
                <w:numId w:val="3"/>
              </w:numPr>
              <w:jc w:val="both"/>
              <w:rPr>
                <w:sz w:val="20"/>
              </w:rPr>
            </w:pPr>
            <w:r w:rsidRPr="00F56919">
              <w:rPr>
                <w:sz w:val="20"/>
              </w:rPr>
              <w:t>negotiating and mediating</w:t>
            </w: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8A7819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>Project Team</w:t>
            </w:r>
            <w:r>
              <w:rPr>
                <w:color w:val="31849B" w:themeColor="accent5" w:themeShade="BF"/>
              </w:rPr>
              <w:t xml:space="preserve"> Size</w:t>
            </w:r>
            <w:r w:rsidRPr="008A7819"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F56919" w:rsidRDefault="00F87B41" w:rsidP="00F87B41">
            <w:pPr>
              <w:pStyle w:val="BulletedList"/>
              <w:numPr>
                <w:ilvl w:val="0"/>
                <w:numId w:val="0"/>
              </w:numPr>
              <w:jc w:val="both"/>
              <w:rPr>
                <w:sz w:val="20"/>
              </w:rPr>
            </w:pPr>
            <w:r w:rsidRPr="00F56919">
              <w:rPr>
                <w:sz w:val="20"/>
              </w:rPr>
              <w:t>8-10 team members</w:t>
            </w: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8A7819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>Tools</w:t>
            </w:r>
            <w:r>
              <w:rPr>
                <w:color w:val="31849B" w:themeColor="accent5" w:themeShade="BF"/>
              </w:rPr>
              <w:t xml:space="preserve"> &amp;</w:t>
            </w:r>
            <w:r w:rsidRPr="008A7819">
              <w:rPr>
                <w:color w:val="31849B" w:themeColor="accent5" w:themeShade="BF"/>
              </w:rPr>
              <w:t xml:space="preserve"> Technologies</w:t>
            </w:r>
            <w:r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F56919" w:rsidRDefault="00F87B41" w:rsidP="00F87B41">
            <w:pPr>
              <w:pStyle w:val="BulletedList"/>
              <w:numPr>
                <w:ilvl w:val="0"/>
                <w:numId w:val="0"/>
              </w:numPr>
              <w:ind w:left="34"/>
              <w:jc w:val="both"/>
              <w:rPr>
                <w:sz w:val="20"/>
              </w:rPr>
            </w:pPr>
            <w:r w:rsidRPr="00F56919">
              <w:rPr>
                <w:rFonts w:ascii="Calibri" w:eastAsia="Calibri" w:hAnsi="Calibri" w:cs="Times New Roman"/>
                <w:sz w:val="20"/>
              </w:rPr>
              <w:t>Java, Swing, Spring, Spring Rich Client, Struts, Common Controls,  Hibernate, JDBC, Web Services, SQL Server/OLAP/DTS/RS, Jasper, Ant, JBoss, Install Shield, Log4J, JUnit, JFCUnit, Perforce</w:t>
            </w: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024E30" w:rsidRDefault="00F87B41" w:rsidP="00F87B41">
            <w:pPr>
              <w:pStyle w:val="ContentHeading"/>
            </w:pP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0F4643" w:rsidRDefault="00F87B41" w:rsidP="00F87B41">
            <w:pPr>
              <w:pStyle w:val="BulletedList"/>
              <w:numPr>
                <w:ilvl w:val="0"/>
                <w:numId w:val="0"/>
              </w:numPr>
              <w:jc w:val="both"/>
              <w:rPr>
                <w:color w:val="404040" w:themeColor="text1" w:themeTint="BF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B6E2A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F87B41" w:rsidRPr="00AA50D6" w:rsidRDefault="00F87B41" w:rsidP="00F87B41">
            <w:pPr>
              <w:pStyle w:val="BulletedList"/>
              <w:numPr>
                <w:ilvl w:val="0"/>
                <w:numId w:val="0"/>
              </w:numPr>
              <w:rPr>
                <w:color w:val="404040" w:themeColor="text1" w:themeTint="BF"/>
                <w:sz w:val="20"/>
              </w:rPr>
            </w:pPr>
            <w:r w:rsidRPr="00F356BB">
              <w:rPr>
                <w:b/>
              </w:rPr>
              <w:t>[Project Descriptive Name]</w:t>
            </w: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Default="00F87B41" w:rsidP="00F87B41">
            <w:pPr>
              <w:pStyle w:val="ContentBodyBold"/>
              <w:ind w:left="-115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Project Description</w:t>
            </w:r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Default="00F87B41" w:rsidP="00F87B41">
            <w:pPr>
              <w:pStyle w:val="ContentBodyBold"/>
              <w:ind w:left="-115"/>
              <w:jc w:val="right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t>Customer: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Involvement Duration</w:t>
            </w:r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Project Role</w:t>
            </w:r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Responsibilities</w:t>
            </w:r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A54918" w:rsidRDefault="00F87B41" w:rsidP="00F87B41">
            <w:pPr>
              <w:pStyle w:val="BulletedList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>Project Team</w:t>
            </w:r>
            <w:r>
              <w:rPr>
                <w:color w:val="31849B" w:themeColor="accent5" w:themeShade="BF"/>
              </w:rPr>
              <w:t xml:space="preserve"> Size</w:t>
            </w:r>
            <w:r w:rsidRPr="008A7819"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>Tools</w:t>
            </w:r>
            <w:r>
              <w:rPr>
                <w:color w:val="31849B" w:themeColor="accent5" w:themeShade="BF"/>
              </w:rPr>
              <w:t xml:space="preserve"> &amp;</w:t>
            </w:r>
            <w:r w:rsidRPr="008A7819">
              <w:rPr>
                <w:color w:val="31849B" w:themeColor="accent5" w:themeShade="BF"/>
              </w:rPr>
              <w:t xml:space="preserve"> Technologies</w:t>
            </w:r>
            <w:r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B6E2A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AA50D6" w:rsidRDefault="00F87B41" w:rsidP="00F87B41">
            <w:pPr>
              <w:pStyle w:val="BulletedList"/>
              <w:numPr>
                <w:ilvl w:val="0"/>
                <w:numId w:val="0"/>
              </w:numPr>
              <w:ind w:left="360" w:hanging="360"/>
              <w:jc w:val="both"/>
              <w:rPr>
                <w:color w:val="404040" w:themeColor="text1" w:themeTint="BF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B6E2A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F87B41" w:rsidRPr="007C75EA" w:rsidRDefault="00F87B41" w:rsidP="00F87B41">
            <w:pPr>
              <w:pStyle w:val="BulletedList"/>
              <w:numPr>
                <w:ilvl w:val="0"/>
                <w:numId w:val="0"/>
              </w:numPr>
              <w:rPr>
                <w:color w:val="404040" w:themeColor="text1" w:themeTint="BF"/>
              </w:rPr>
            </w:pPr>
            <w:r w:rsidRPr="00F356BB">
              <w:rPr>
                <w:b/>
              </w:rPr>
              <w:t>[Project Descriptive Name]</w:t>
            </w: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Default="00F87B41" w:rsidP="00F87B41">
            <w:pPr>
              <w:pStyle w:val="ContentBodyBold"/>
              <w:ind w:left="-115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Project Description</w:t>
            </w:r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Default="00F87B41" w:rsidP="00F87B41">
            <w:pPr>
              <w:pStyle w:val="ContentBodyBold"/>
              <w:ind w:left="-115"/>
              <w:jc w:val="right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t>Customer: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Involvement Duration</w:t>
            </w:r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t>Project Role: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Responsibilities</w:t>
            </w:r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A54918" w:rsidRDefault="00F87B41" w:rsidP="00F87B41">
            <w:pPr>
              <w:pStyle w:val="BulletedList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>Project Team</w:t>
            </w:r>
            <w:r>
              <w:rPr>
                <w:color w:val="31849B" w:themeColor="accent5" w:themeShade="BF"/>
              </w:rPr>
              <w:t xml:space="preserve"> Size</w:t>
            </w:r>
            <w:r w:rsidRPr="008A7819"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lastRenderedPageBreak/>
              <w:t>Tools</w:t>
            </w:r>
            <w:r>
              <w:rPr>
                <w:color w:val="31849B" w:themeColor="accent5" w:themeShade="BF"/>
              </w:rPr>
              <w:t xml:space="preserve"> &amp;</w:t>
            </w:r>
            <w:r w:rsidRPr="008A7819">
              <w:rPr>
                <w:color w:val="31849B" w:themeColor="accent5" w:themeShade="BF"/>
              </w:rPr>
              <w:t xml:space="preserve"> Technologies</w:t>
            </w:r>
            <w:r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8A7819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B6E2A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F87B41" w:rsidRPr="007C75EA" w:rsidRDefault="00F87B41" w:rsidP="00F87B41">
            <w:pPr>
              <w:pStyle w:val="BulletedList"/>
              <w:numPr>
                <w:ilvl w:val="0"/>
                <w:numId w:val="0"/>
              </w:numPr>
              <w:rPr>
                <w:color w:val="404040" w:themeColor="text1" w:themeTint="BF"/>
              </w:rPr>
            </w:pPr>
            <w:r w:rsidRPr="00F356BB">
              <w:rPr>
                <w:b/>
              </w:rPr>
              <w:t>[Project Descriptive Name]</w:t>
            </w:r>
          </w:p>
        </w:tc>
      </w:tr>
      <w:tr w:rsidR="00F87B41" w:rsidTr="00F87B41">
        <w:trPr>
          <w:gridAfter w:val="1"/>
          <w:wAfter w:w="2165" w:type="pct"/>
          <w:trHeight w:val="229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Default="00F87B41" w:rsidP="00F87B41">
            <w:pPr>
              <w:pStyle w:val="ContentBodyBold"/>
              <w:ind w:left="-115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Project Description</w:t>
            </w:r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Default="00F87B41" w:rsidP="00F87B41">
            <w:pPr>
              <w:pStyle w:val="ContentBodyBold"/>
              <w:ind w:left="-115"/>
              <w:jc w:val="right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t>Customer: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Involvement Duration</w:t>
            </w:r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t>Project Role: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Responsibilities</w:t>
            </w:r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A54918" w:rsidRDefault="00F87B41" w:rsidP="00F87B41">
            <w:pPr>
              <w:pStyle w:val="BulletedList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>Project Team</w:t>
            </w:r>
            <w:r>
              <w:rPr>
                <w:color w:val="31849B" w:themeColor="accent5" w:themeShade="BF"/>
              </w:rPr>
              <w:t xml:space="preserve"> Size</w:t>
            </w:r>
            <w:r w:rsidRPr="008A7819"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>Tools</w:t>
            </w:r>
            <w:r>
              <w:rPr>
                <w:color w:val="31849B" w:themeColor="accent5" w:themeShade="BF"/>
              </w:rPr>
              <w:t xml:space="preserve"> &amp;</w:t>
            </w:r>
            <w:r w:rsidRPr="008A7819">
              <w:rPr>
                <w:color w:val="31849B" w:themeColor="accent5" w:themeShade="BF"/>
              </w:rPr>
              <w:t xml:space="preserve"> Technologies</w:t>
            </w:r>
            <w:r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AA50D6" w:rsidRDefault="00F87B41" w:rsidP="00F87B41">
            <w:pPr>
              <w:pStyle w:val="BulletedList"/>
              <w:numPr>
                <w:ilvl w:val="0"/>
                <w:numId w:val="0"/>
              </w:numPr>
              <w:ind w:left="360" w:hanging="360"/>
              <w:rPr>
                <w:color w:val="404040" w:themeColor="text1" w:themeTint="BF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B6E2A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F87B41" w:rsidRPr="007C75EA" w:rsidRDefault="00F87B41" w:rsidP="00F87B41">
            <w:pPr>
              <w:pStyle w:val="BulletedList"/>
              <w:numPr>
                <w:ilvl w:val="0"/>
                <w:numId w:val="0"/>
              </w:numPr>
              <w:ind w:left="360" w:hanging="360"/>
              <w:rPr>
                <w:color w:val="404040" w:themeColor="text1" w:themeTint="BF"/>
              </w:rPr>
            </w:pPr>
            <w:r w:rsidRPr="00F356BB">
              <w:rPr>
                <w:b/>
              </w:rPr>
              <w:t>[Project Descriptive Name]</w:t>
            </w: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Default="00F87B41" w:rsidP="00F87B41">
            <w:pPr>
              <w:pStyle w:val="ContentBodyBold"/>
              <w:ind w:left="-115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Project Description</w:t>
            </w:r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Default="00F87B41" w:rsidP="00F87B41">
            <w:pPr>
              <w:pStyle w:val="ContentBodyBold"/>
              <w:ind w:left="-115"/>
              <w:jc w:val="right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t>Customer: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Involvement Duration</w:t>
            </w:r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t>Project Role: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Responsibilities</w:t>
            </w:r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A54918" w:rsidRDefault="00F87B41" w:rsidP="00F87B41">
            <w:pPr>
              <w:pStyle w:val="BulletedList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>Project Team</w:t>
            </w:r>
            <w:r>
              <w:rPr>
                <w:color w:val="31849B" w:themeColor="accent5" w:themeShade="BF"/>
              </w:rPr>
              <w:t xml:space="preserve"> Size</w:t>
            </w:r>
            <w:r w:rsidRPr="008A7819"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>Tools</w:t>
            </w:r>
            <w:r>
              <w:rPr>
                <w:color w:val="31849B" w:themeColor="accent5" w:themeShade="BF"/>
              </w:rPr>
              <w:t xml:space="preserve"> &amp;</w:t>
            </w:r>
            <w:r w:rsidRPr="008A7819">
              <w:rPr>
                <w:color w:val="31849B" w:themeColor="accent5" w:themeShade="BF"/>
              </w:rPr>
              <w:t xml:space="preserve"> Technologies</w:t>
            </w:r>
            <w:r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AA50D6" w:rsidRDefault="00F87B41" w:rsidP="00F87B41">
            <w:pPr>
              <w:pStyle w:val="BulletedList"/>
              <w:numPr>
                <w:ilvl w:val="0"/>
                <w:numId w:val="0"/>
              </w:numPr>
              <w:ind w:left="360" w:hanging="360"/>
              <w:rPr>
                <w:color w:val="404040" w:themeColor="text1" w:themeTint="BF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B6E2A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F87B41" w:rsidRPr="007C75EA" w:rsidRDefault="00F87B41" w:rsidP="00F87B41">
            <w:pPr>
              <w:pStyle w:val="BulletedList"/>
              <w:numPr>
                <w:ilvl w:val="0"/>
                <w:numId w:val="0"/>
              </w:numPr>
              <w:rPr>
                <w:color w:val="404040" w:themeColor="text1" w:themeTint="BF"/>
              </w:rPr>
            </w:pPr>
            <w:r w:rsidRPr="00F356BB">
              <w:rPr>
                <w:b/>
              </w:rPr>
              <w:t>[Project Descriptive Name]</w:t>
            </w: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Default="00F87B41" w:rsidP="00F87B41">
            <w:pPr>
              <w:pStyle w:val="ContentBodyBold"/>
              <w:ind w:left="-115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Project Description</w:t>
            </w:r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Default="00F87B41" w:rsidP="00F87B41">
            <w:pPr>
              <w:pStyle w:val="ContentBodyBold"/>
              <w:ind w:left="-115"/>
              <w:jc w:val="right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t>Customer: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Involvement Duration</w:t>
            </w:r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t>Project Role: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Responsibilities</w:t>
            </w:r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A54918" w:rsidRDefault="00F87B41" w:rsidP="00F87B41">
            <w:pPr>
              <w:pStyle w:val="BulletedList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>Project Team</w:t>
            </w:r>
            <w:r>
              <w:rPr>
                <w:color w:val="31849B" w:themeColor="accent5" w:themeShade="BF"/>
              </w:rPr>
              <w:t xml:space="preserve"> Size</w:t>
            </w:r>
            <w:r w:rsidRPr="008A7819"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>Tools</w:t>
            </w:r>
            <w:r>
              <w:rPr>
                <w:color w:val="31849B" w:themeColor="accent5" w:themeShade="BF"/>
              </w:rPr>
              <w:t xml:space="preserve"> &amp;</w:t>
            </w:r>
            <w:r w:rsidRPr="008A7819">
              <w:rPr>
                <w:color w:val="31849B" w:themeColor="accent5" w:themeShade="BF"/>
              </w:rPr>
              <w:t xml:space="preserve"> Technologies</w:t>
            </w:r>
            <w:r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8A7819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B6E2A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F87B41" w:rsidRPr="007C75EA" w:rsidRDefault="00F87B41" w:rsidP="00F87B41">
            <w:pPr>
              <w:pStyle w:val="BulletedList"/>
              <w:numPr>
                <w:ilvl w:val="0"/>
                <w:numId w:val="0"/>
              </w:numPr>
              <w:rPr>
                <w:color w:val="404040" w:themeColor="text1" w:themeTint="BF"/>
              </w:rPr>
            </w:pPr>
            <w:r w:rsidRPr="00F356BB">
              <w:rPr>
                <w:b/>
              </w:rPr>
              <w:t>[Project Descriptive Name]</w:t>
            </w: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Default="00F87B41" w:rsidP="00F87B41">
            <w:pPr>
              <w:pStyle w:val="ContentBodyBold"/>
              <w:ind w:left="-115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Project Description</w:t>
            </w:r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Default="00F87B41" w:rsidP="00F87B41">
            <w:pPr>
              <w:pStyle w:val="ContentBodyBold"/>
              <w:ind w:left="-115"/>
              <w:jc w:val="right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t>Customer: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Involvement Duration</w:t>
            </w:r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t>Project Role: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Responsibilities</w:t>
            </w:r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A54918" w:rsidRDefault="00F87B41" w:rsidP="00F87B41">
            <w:pPr>
              <w:pStyle w:val="BulletedList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>Project Team</w:t>
            </w:r>
            <w:r>
              <w:rPr>
                <w:color w:val="31849B" w:themeColor="accent5" w:themeShade="BF"/>
              </w:rPr>
              <w:t xml:space="preserve"> Size</w:t>
            </w:r>
            <w:r w:rsidRPr="008A7819"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>Tools</w:t>
            </w:r>
            <w:r>
              <w:rPr>
                <w:color w:val="31849B" w:themeColor="accent5" w:themeShade="BF"/>
              </w:rPr>
              <w:t xml:space="preserve"> &amp;</w:t>
            </w:r>
            <w:r w:rsidRPr="008A7819">
              <w:rPr>
                <w:color w:val="31849B" w:themeColor="accent5" w:themeShade="BF"/>
              </w:rPr>
              <w:t xml:space="preserve"> Technologies</w:t>
            </w:r>
            <w:r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AA50D6" w:rsidRDefault="00F87B41" w:rsidP="00F87B41">
            <w:pPr>
              <w:pStyle w:val="BulletedList"/>
              <w:numPr>
                <w:ilvl w:val="0"/>
                <w:numId w:val="0"/>
              </w:numPr>
              <w:ind w:left="360" w:hanging="360"/>
              <w:rPr>
                <w:color w:val="404040" w:themeColor="text1" w:themeTint="BF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B6E2A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F87B41" w:rsidRPr="00F356BB" w:rsidRDefault="00F87B41" w:rsidP="00F87B41">
            <w:pPr>
              <w:pStyle w:val="BulletedList"/>
              <w:numPr>
                <w:ilvl w:val="0"/>
                <w:numId w:val="0"/>
              </w:numPr>
              <w:rPr>
                <w:b/>
              </w:rPr>
            </w:pPr>
            <w:r w:rsidRPr="00F356BB">
              <w:rPr>
                <w:b/>
              </w:rPr>
              <w:t>[Project Descriptive Name]</w:t>
            </w: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Project Description</w:t>
            </w:r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t>Customer: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Involvement Duration</w:t>
            </w:r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Project Role</w:t>
            </w:r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Responsibilities</w:t>
            </w:r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A54918" w:rsidRDefault="00F87B41" w:rsidP="00F87B41">
            <w:pPr>
              <w:pStyle w:val="BulletedList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>Project Team</w:t>
            </w:r>
            <w:r>
              <w:rPr>
                <w:color w:val="31849B" w:themeColor="accent5" w:themeShade="BF"/>
              </w:rPr>
              <w:t xml:space="preserve"> Size</w:t>
            </w:r>
            <w:r w:rsidRPr="008A7819"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>Tools</w:t>
            </w:r>
            <w:r>
              <w:rPr>
                <w:color w:val="31849B" w:themeColor="accent5" w:themeShade="BF"/>
              </w:rPr>
              <w:t xml:space="preserve"> &amp;</w:t>
            </w:r>
            <w:r w:rsidRPr="008A7819">
              <w:rPr>
                <w:color w:val="31849B" w:themeColor="accent5" w:themeShade="BF"/>
              </w:rPr>
              <w:t xml:space="preserve"> Technologies</w:t>
            </w:r>
            <w:r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8A7819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B6E2A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F87B41" w:rsidRPr="00F356BB" w:rsidRDefault="00F87B41" w:rsidP="00F87B41">
            <w:pPr>
              <w:pStyle w:val="BulletedList"/>
              <w:numPr>
                <w:ilvl w:val="0"/>
                <w:numId w:val="0"/>
              </w:numPr>
              <w:rPr>
                <w:b/>
              </w:rPr>
            </w:pPr>
            <w:r w:rsidRPr="00F356BB">
              <w:rPr>
                <w:b/>
              </w:rPr>
              <w:t>[Project Descriptive Name]</w:t>
            </w: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lastRenderedPageBreak/>
              <w:t>Project Description</w:t>
            </w:r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t>Customer: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auto"/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Involvement Duration</w:t>
            </w:r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Project Role</w:t>
            </w:r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Responsibilities</w:t>
            </w:r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A54918" w:rsidRDefault="00F87B41" w:rsidP="00F87B41">
            <w:pPr>
              <w:pStyle w:val="BulletedList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>Project Team</w:t>
            </w:r>
            <w:r>
              <w:rPr>
                <w:color w:val="31849B" w:themeColor="accent5" w:themeShade="BF"/>
              </w:rPr>
              <w:t xml:space="preserve"> Size</w:t>
            </w:r>
            <w:r w:rsidRPr="008A7819"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>Tools</w:t>
            </w:r>
            <w:r>
              <w:rPr>
                <w:color w:val="31849B" w:themeColor="accent5" w:themeShade="BF"/>
              </w:rPr>
              <w:t xml:space="preserve"> &amp;</w:t>
            </w:r>
            <w:r w:rsidRPr="008A7819">
              <w:rPr>
                <w:color w:val="31849B" w:themeColor="accent5" w:themeShade="BF"/>
              </w:rPr>
              <w:t xml:space="preserve"> Technologies</w:t>
            </w:r>
            <w:r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AA50D6" w:rsidRDefault="00F87B41" w:rsidP="00F87B41">
            <w:pPr>
              <w:pStyle w:val="BulletedList"/>
              <w:numPr>
                <w:ilvl w:val="0"/>
                <w:numId w:val="0"/>
              </w:numPr>
              <w:jc w:val="both"/>
              <w:rPr>
                <w:color w:val="404040" w:themeColor="text1" w:themeTint="BF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B6E2A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F87B41" w:rsidRPr="00C1157E" w:rsidRDefault="00F87B41" w:rsidP="00F87B41">
            <w:pPr>
              <w:pStyle w:val="BulletedList"/>
              <w:numPr>
                <w:ilvl w:val="0"/>
                <w:numId w:val="0"/>
              </w:numPr>
              <w:rPr>
                <w:color w:val="404040" w:themeColor="text1" w:themeTint="BF"/>
              </w:rPr>
            </w:pPr>
            <w:r w:rsidRPr="00F356BB">
              <w:rPr>
                <w:b/>
              </w:rPr>
              <w:t>[Project Descriptive Name]</w:t>
            </w: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Project Description</w:t>
            </w:r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t>Customer: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Involvement Duration</w:t>
            </w:r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Project Role</w:t>
            </w:r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Responsibilities</w:t>
            </w:r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A54918" w:rsidRDefault="00F87B41" w:rsidP="00F87B41">
            <w:pPr>
              <w:pStyle w:val="BulletedList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>Project Team</w:t>
            </w:r>
            <w:r>
              <w:rPr>
                <w:color w:val="31849B" w:themeColor="accent5" w:themeShade="BF"/>
              </w:rPr>
              <w:t xml:space="preserve"> Size</w:t>
            </w:r>
            <w:r w:rsidRPr="008A7819"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>Tools</w:t>
            </w:r>
            <w:r>
              <w:rPr>
                <w:color w:val="31849B" w:themeColor="accent5" w:themeShade="BF"/>
              </w:rPr>
              <w:t xml:space="preserve"> &amp;</w:t>
            </w:r>
            <w:r w:rsidRPr="008A7819">
              <w:rPr>
                <w:color w:val="31849B" w:themeColor="accent5" w:themeShade="BF"/>
              </w:rPr>
              <w:t xml:space="preserve"> Technologies</w:t>
            </w:r>
            <w:r>
              <w:rPr>
                <w:color w:val="31849B" w:themeColor="accent5" w:themeShade="BF"/>
              </w:rPr>
              <w:t>:</w:t>
            </w: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</w:tcBorders>
          </w:tcPr>
          <w:p w:rsidR="00F87B41" w:rsidRPr="0051269A" w:rsidRDefault="00F87B41" w:rsidP="00F87B41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2165" w:type="pct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F87B41" w:rsidRPr="00AA50D6" w:rsidRDefault="00F87B41" w:rsidP="00F87B41">
            <w:pPr>
              <w:pStyle w:val="BulletedList"/>
              <w:numPr>
                <w:ilvl w:val="0"/>
                <w:numId w:val="0"/>
              </w:numPr>
              <w:jc w:val="both"/>
              <w:rPr>
                <w:color w:val="404040" w:themeColor="text1" w:themeTint="BF"/>
                <w:sz w:val="20"/>
              </w:rPr>
            </w:pPr>
          </w:p>
        </w:tc>
      </w:tr>
      <w:tr w:rsidR="00F87B41" w:rsidRPr="00325835" w:rsidTr="00F87B41">
        <w:trPr>
          <w:gridAfter w:val="1"/>
          <w:wAfter w:w="2165" w:type="pct"/>
        </w:trPr>
        <w:tc>
          <w:tcPr>
            <w:tcW w:w="6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2165" w:type="pct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F87B41" w:rsidRPr="007C1956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vMerge w:val="restar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024E30" w:rsidRDefault="00F87B41" w:rsidP="00F87B41">
            <w:pPr>
              <w:pStyle w:val="ContentHeading"/>
              <w:jc w:val="left"/>
            </w:pPr>
            <w:r w:rsidRPr="00AD7D85">
              <w:rPr>
                <w:color w:val="215868" w:themeColor="accent5" w:themeShade="80"/>
              </w:rPr>
              <w:t>Certifications</w:t>
            </w:r>
          </w:p>
        </w:tc>
        <w:tc>
          <w:tcPr>
            <w:tcW w:w="1389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:rsidR="00F87B41" w:rsidRPr="00574C0C" w:rsidRDefault="00F87B41" w:rsidP="00F87B41">
            <w:pPr>
              <w:pStyle w:val="BulletedList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74C0C">
              <w:rPr>
                <w:sz w:val="20"/>
                <w:szCs w:val="20"/>
              </w:rPr>
              <w:t xml:space="preserve">[Certification name] </w:t>
            </w:r>
          </w:p>
          <w:p w:rsidR="00F87B41" w:rsidRPr="00574C0C" w:rsidRDefault="00F87B41" w:rsidP="00F87B41">
            <w:pPr>
              <w:rPr>
                <w:sz w:val="20"/>
                <w:szCs w:val="20"/>
              </w:rPr>
            </w:pPr>
            <w:r w:rsidRPr="00574C0C">
              <w:rPr>
                <w:sz w:val="20"/>
                <w:szCs w:val="20"/>
              </w:rPr>
              <w:t>[Year]</w:t>
            </w:r>
          </w:p>
        </w:tc>
        <w:tc>
          <w:tcPr>
            <w:tcW w:w="776" w:type="pct"/>
            <w:tcBorders>
              <w:top w:val="single" w:sz="4" w:space="0" w:color="D9D9D9" w:themeColor="background1" w:themeShade="D9"/>
            </w:tcBorders>
            <w:vAlign w:val="center"/>
          </w:tcPr>
          <w:p w:rsidR="00F87B41" w:rsidRPr="00574C0C" w:rsidRDefault="00F87B41" w:rsidP="00F87B41">
            <w:pPr>
              <w:jc w:val="center"/>
              <w:rPr>
                <w:sz w:val="20"/>
              </w:rPr>
            </w:pPr>
            <w:r w:rsidRPr="00574C0C">
              <w:rPr>
                <w:noProof/>
              </w:rPr>
              <w:drawing>
                <wp:inline distT="0" distB="0" distL="0" distR="0">
                  <wp:extent cx="1461135" cy="415550"/>
                  <wp:effectExtent l="19050" t="0" r="5715" b="0"/>
                  <wp:docPr id="5" name="Picture 1" descr="ScrumMaster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umMaster_2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4847" cy="416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AD7D85" w:rsidRDefault="00F87B41" w:rsidP="00F87B41">
            <w:pPr>
              <w:pStyle w:val="ContentHeading"/>
              <w:jc w:val="left"/>
              <w:rPr>
                <w:color w:val="215868" w:themeColor="accent5" w:themeShade="80"/>
              </w:rPr>
            </w:pPr>
          </w:p>
        </w:tc>
        <w:tc>
          <w:tcPr>
            <w:tcW w:w="1389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:rsidR="00F87B41" w:rsidRPr="00574C0C" w:rsidRDefault="00F87B41" w:rsidP="00F87B41">
            <w:pPr>
              <w:pStyle w:val="BulletedList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74C0C">
              <w:rPr>
                <w:sz w:val="20"/>
                <w:szCs w:val="20"/>
              </w:rPr>
              <w:t xml:space="preserve">[Certification name] </w:t>
            </w:r>
          </w:p>
          <w:p w:rsidR="00F87B41" w:rsidRPr="00574C0C" w:rsidRDefault="00F87B41" w:rsidP="00F87B41">
            <w:pPr>
              <w:pStyle w:val="BulletedList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74C0C">
              <w:rPr>
                <w:sz w:val="20"/>
                <w:szCs w:val="20"/>
              </w:rPr>
              <w:t>[Year]</w:t>
            </w:r>
          </w:p>
        </w:tc>
        <w:tc>
          <w:tcPr>
            <w:tcW w:w="776" w:type="pct"/>
            <w:tcBorders>
              <w:top w:val="single" w:sz="4" w:space="0" w:color="D9D9D9" w:themeColor="background1" w:themeShade="D9"/>
            </w:tcBorders>
            <w:vAlign w:val="center"/>
          </w:tcPr>
          <w:p w:rsidR="00F87B41" w:rsidRPr="00574C0C" w:rsidRDefault="00F87B41" w:rsidP="00F87B41">
            <w:pPr>
              <w:jc w:val="center"/>
            </w:pPr>
            <w:r w:rsidRPr="00574C0C">
              <w:t>[</w:t>
            </w:r>
            <w:r w:rsidRPr="00574C0C">
              <w:rPr>
                <w:sz w:val="20"/>
              </w:rPr>
              <w:t>Certification logo</w:t>
            </w:r>
            <w:r w:rsidRPr="00574C0C">
              <w:t>]</w:t>
            </w: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AD7D85" w:rsidRDefault="00F87B41" w:rsidP="00F87B41">
            <w:pPr>
              <w:pStyle w:val="ContentHeading"/>
              <w:jc w:val="left"/>
              <w:rPr>
                <w:color w:val="215868" w:themeColor="accent5" w:themeShade="80"/>
              </w:rPr>
            </w:pPr>
          </w:p>
        </w:tc>
        <w:tc>
          <w:tcPr>
            <w:tcW w:w="1389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:rsidR="00F87B41" w:rsidRPr="00574C0C" w:rsidRDefault="00F87B41" w:rsidP="00F87B41">
            <w:pPr>
              <w:pStyle w:val="BulletedList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74C0C">
              <w:rPr>
                <w:sz w:val="20"/>
                <w:szCs w:val="20"/>
              </w:rPr>
              <w:t xml:space="preserve">[Certification name] </w:t>
            </w:r>
          </w:p>
          <w:p w:rsidR="00F87B41" w:rsidRPr="00574C0C" w:rsidRDefault="00F87B41" w:rsidP="00F87B41">
            <w:pPr>
              <w:rPr>
                <w:sz w:val="20"/>
                <w:szCs w:val="20"/>
              </w:rPr>
            </w:pPr>
            <w:r w:rsidRPr="00574C0C">
              <w:rPr>
                <w:sz w:val="20"/>
                <w:szCs w:val="20"/>
              </w:rPr>
              <w:t>[Year]</w:t>
            </w:r>
          </w:p>
        </w:tc>
        <w:tc>
          <w:tcPr>
            <w:tcW w:w="776" w:type="pct"/>
            <w:tcBorders>
              <w:top w:val="single" w:sz="4" w:space="0" w:color="D9D9D9" w:themeColor="background1" w:themeShade="D9"/>
            </w:tcBorders>
            <w:vAlign w:val="center"/>
          </w:tcPr>
          <w:p w:rsidR="00F87B41" w:rsidRPr="00574C0C" w:rsidRDefault="00F87B41" w:rsidP="00F87B41">
            <w:pPr>
              <w:jc w:val="center"/>
              <w:rPr>
                <w:sz w:val="20"/>
              </w:rPr>
            </w:pPr>
            <w:r w:rsidRPr="00574C0C">
              <w:t>[</w:t>
            </w:r>
            <w:r w:rsidRPr="00574C0C">
              <w:rPr>
                <w:sz w:val="20"/>
              </w:rPr>
              <w:t>Certification logo</w:t>
            </w:r>
            <w:r w:rsidRPr="00574C0C">
              <w:t>]</w:t>
            </w: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F87B41" w:rsidRPr="00AD7D85" w:rsidRDefault="00F87B41" w:rsidP="00F87B41">
            <w:pPr>
              <w:pStyle w:val="ContentHeading"/>
              <w:jc w:val="left"/>
              <w:rPr>
                <w:color w:val="215868" w:themeColor="accent5" w:themeShade="80"/>
              </w:rPr>
            </w:pPr>
          </w:p>
        </w:tc>
        <w:tc>
          <w:tcPr>
            <w:tcW w:w="1389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:rsidR="00F87B41" w:rsidRPr="00574C0C" w:rsidRDefault="00F87B41" w:rsidP="00F87B41">
            <w:pPr>
              <w:pStyle w:val="BulletedList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574C0C">
              <w:rPr>
                <w:sz w:val="20"/>
                <w:szCs w:val="20"/>
              </w:rPr>
              <w:t xml:space="preserve">[Certification name] </w:t>
            </w:r>
          </w:p>
          <w:p w:rsidR="00F87B41" w:rsidRPr="00574C0C" w:rsidRDefault="00F87B41" w:rsidP="00F87B41">
            <w:pPr>
              <w:rPr>
                <w:sz w:val="20"/>
                <w:szCs w:val="20"/>
              </w:rPr>
            </w:pPr>
            <w:r w:rsidRPr="00574C0C">
              <w:rPr>
                <w:sz w:val="20"/>
                <w:szCs w:val="20"/>
              </w:rPr>
              <w:t>[Year]</w:t>
            </w:r>
          </w:p>
        </w:tc>
        <w:tc>
          <w:tcPr>
            <w:tcW w:w="776" w:type="pct"/>
            <w:tcBorders>
              <w:top w:val="single" w:sz="4" w:space="0" w:color="D9D9D9" w:themeColor="background1" w:themeShade="D9"/>
            </w:tcBorders>
            <w:vAlign w:val="center"/>
          </w:tcPr>
          <w:p w:rsidR="00F87B41" w:rsidRPr="00574C0C" w:rsidRDefault="00F87B41" w:rsidP="00F87B41">
            <w:pPr>
              <w:jc w:val="center"/>
              <w:rPr>
                <w:sz w:val="20"/>
              </w:rPr>
            </w:pPr>
            <w:r w:rsidRPr="00574C0C">
              <w:t>[</w:t>
            </w:r>
            <w:r w:rsidRPr="00574C0C">
              <w:rPr>
                <w:sz w:val="20"/>
              </w:rPr>
              <w:t>Certification logo</w:t>
            </w:r>
            <w:r w:rsidRPr="00574C0C">
              <w:t>]</w:t>
            </w:r>
          </w:p>
        </w:tc>
      </w:tr>
      <w:tr w:rsidR="00F87B41" w:rsidRPr="00325835" w:rsidTr="00F87B41">
        <w:trPr>
          <w:gridAfter w:val="1"/>
          <w:wAfter w:w="2165" w:type="pct"/>
        </w:trPr>
        <w:tc>
          <w:tcPr>
            <w:tcW w:w="6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F87B41" w:rsidRPr="00325835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2165" w:type="pct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F87B41" w:rsidRPr="00325835" w:rsidRDefault="00F87B41" w:rsidP="00F87B41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</w:tr>
      <w:tr w:rsidR="00F87B41" w:rsidTr="00F87B41">
        <w:trPr>
          <w:gridAfter w:val="1"/>
          <w:wAfter w:w="2165" w:type="pct"/>
        </w:trPr>
        <w:tc>
          <w:tcPr>
            <w:tcW w:w="6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F87B41" w:rsidRPr="00024E30" w:rsidRDefault="00F87B41" w:rsidP="00F87B41">
            <w:pPr>
              <w:pStyle w:val="ContentHeading"/>
              <w:jc w:val="left"/>
            </w:pPr>
            <w:r w:rsidRPr="00AD7D85">
              <w:rPr>
                <w:color w:val="215868" w:themeColor="accent5" w:themeShade="80"/>
              </w:rPr>
              <w:t>Education</w:t>
            </w:r>
          </w:p>
        </w:tc>
        <w:tc>
          <w:tcPr>
            <w:tcW w:w="2165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F87B41" w:rsidRPr="002C597E" w:rsidRDefault="00F87B41" w:rsidP="00F87B41">
            <w:pPr>
              <w:rPr>
                <w:b/>
                <w:sz w:val="20"/>
                <w:szCs w:val="20"/>
              </w:rPr>
            </w:pPr>
            <w:r w:rsidRPr="002C597E">
              <w:rPr>
                <w:b/>
                <w:sz w:val="20"/>
                <w:szCs w:val="20"/>
              </w:rPr>
              <w:t>[Degree received]</w:t>
            </w:r>
          </w:p>
          <w:p w:rsidR="00F87B41" w:rsidRPr="00574C0C" w:rsidRDefault="00F87B41" w:rsidP="00F87B41">
            <w:pPr>
              <w:rPr>
                <w:sz w:val="20"/>
              </w:rPr>
            </w:pPr>
            <w:r w:rsidRPr="00574C0C">
              <w:rPr>
                <w:sz w:val="20"/>
              </w:rPr>
              <w:t>[School Name]</w:t>
            </w:r>
          </w:p>
          <w:p w:rsidR="00F87B41" w:rsidRPr="00574C0C" w:rsidRDefault="00F87B41" w:rsidP="00F87B41">
            <w:pPr>
              <w:rPr>
                <w:sz w:val="20"/>
              </w:rPr>
            </w:pPr>
            <w:r w:rsidRPr="00574C0C">
              <w:rPr>
                <w:sz w:val="20"/>
              </w:rPr>
              <w:t>[Department]</w:t>
            </w:r>
          </w:p>
          <w:p w:rsidR="00F87B41" w:rsidRPr="00574C0C" w:rsidRDefault="00F87B41" w:rsidP="00F87B41">
            <w:pPr>
              <w:pStyle w:val="ContentBody"/>
              <w:rPr>
                <w:color w:val="auto"/>
              </w:rPr>
            </w:pPr>
            <w:r w:rsidRPr="00574C0C">
              <w:rPr>
                <w:color w:val="auto"/>
              </w:rPr>
              <w:t>Graduated in [Year]</w:t>
            </w:r>
          </w:p>
        </w:tc>
      </w:tr>
    </w:tbl>
    <w:p w:rsidR="00910CBB" w:rsidRDefault="00910CBB" w:rsidP="00024E30"/>
    <w:sectPr w:rsidR="00910CBB" w:rsidSect="009D28D7">
      <w:headerReference w:type="default" r:id="rId12"/>
      <w:footerReference w:type="default" r:id="rId13"/>
      <w:headerReference w:type="first" r:id="rId14"/>
      <w:pgSz w:w="12240" w:h="15840" w:code="1"/>
      <w:pgMar w:top="1440" w:right="1440" w:bottom="720" w:left="1440" w:header="720" w:footer="450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17C7" w:rsidRDefault="00BF17C7">
      <w:pPr>
        <w:spacing w:after="0" w:line="240" w:lineRule="auto"/>
      </w:pPr>
      <w:r>
        <w:separator/>
      </w:r>
    </w:p>
  </w:endnote>
  <w:endnote w:type="continuationSeparator" w:id="0">
    <w:p w:rsidR="00BF17C7" w:rsidRDefault="00BF1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8975861"/>
      <w:docPartObj>
        <w:docPartGallery w:val="Page Numbers (Bottom of Page)"/>
        <w:docPartUnique/>
      </w:docPartObj>
    </w:sdtPr>
    <w:sdtContent>
      <w:p w:rsidR="009D28D7" w:rsidRDefault="00AC7F93">
        <w:pPr>
          <w:pStyle w:val="a6"/>
          <w:jc w:val="right"/>
        </w:pPr>
        <w:r w:rsidRPr="009D28D7">
          <w:rPr>
            <w:color w:val="808080" w:themeColor="background1" w:themeShade="80"/>
          </w:rPr>
          <w:fldChar w:fldCharType="begin"/>
        </w:r>
        <w:r w:rsidR="009D28D7" w:rsidRPr="009D28D7">
          <w:rPr>
            <w:color w:val="808080" w:themeColor="background1" w:themeShade="80"/>
          </w:rPr>
          <w:instrText xml:space="preserve"> PAGE   \* MERGEFORMAT </w:instrText>
        </w:r>
        <w:r w:rsidRPr="009D28D7">
          <w:rPr>
            <w:color w:val="808080" w:themeColor="background1" w:themeShade="80"/>
          </w:rPr>
          <w:fldChar w:fldCharType="separate"/>
        </w:r>
        <w:r w:rsidR="0047769E">
          <w:rPr>
            <w:noProof/>
            <w:color w:val="808080" w:themeColor="background1" w:themeShade="80"/>
          </w:rPr>
          <w:t>4</w:t>
        </w:r>
        <w:r w:rsidRPr="009D28D7">
          <w:rPr>
            <w:color w:val="808080" w:themeColor="background1" w:themeShade="80"/>
          </w:rPr>
          <w:fldChar w:fldCharType="end"/>
        </w:r>
      </w:p>
    </w:sdtContent>
  </w:sdt>
  <w:p w:rsidR="009D28D7" w:rsidRDefault="009D28D7" w:rsidP="009D28D7">
    <w:pPr>
      <w:pStyle w:val="a6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17C7" w:rsidRDefault="00BF17C7">
      <w:pPr>
        <w:spacing w:after="0" w:line="240" w:lineRule="auto"/>
      </w:pPr>
      <w:r>
        <w:separator/>
      </w:r>
    </w:p>
  </w:footnote>
  <w:footnote w:type="continuationSeparator" w:id="0">
    <w:p w:rsidR="00BF17C7" w:rsidRDefault="00BF1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3EC5" w:rsidRDefault="003D3EC5" w:rsidP="00624B86">
    <w:pPr>
      <w:pStyle w:val="a4"/>
      <w:tabs>
        <w:tab w:val="clear" w:pos="9360"/>
        <w:tab w:val="right" w:pos="9720"/>
      </w:tabs>
      <w:ind w:right="-360"/>
      <w:jc w:val="right"/>
      <w:rPr>
        <w:color w:val="A6A6A6" w:themeColor="background1" w:themeShade="A6"/>
      </w:rPr>
    </w:pPr>
    <w:r>
      <w:rPr>
        <w:color w:val="A6A6A6" w:themeColor="background1" w:themeShade="A6"/>
      </w:rPr>
      <w:t>[</w:t>
    </w:r>
    <w:r w:rsidRPr="003D3EC5">
      <w:rPr>
        <w:color w:val="A6A6A6" w:themeColor="background1" w:themeShade="A6"/>
      </w:rPr>
      <w:t>Name Surname</w:t>
    </w:r>
    <w:r>
      <w:rPr>
        <w:color w:val="A6A6A6" w:themeColor="background1" w:themeShade="A6"/>
      </w:rPr>
      <w:t>]</w:t>
    </w:r>
  </w:p>
  <w:p w:rsidR="003D3EC5" w:rsidRPr="003D3EC5" w:rsidRDefault="003D3EC5" w:rsidP="00624B86">
    <w:pPr>
      <w:pStyle w:val="a4"/>
      <w:tabs>
        <w:tab w:val="clear" w:pos="9360"/>
        <w:tab w:val="right" w:pos="9720"/>
      </w:tabs>
      <w:ind w:right="-360"/>
      <w:jc w:val="right"/>
      <w:rPr>
        <w:color w:val="A6A6A6" w:themeColor="background1" w:themeShade="A6"/>
        <w:sz w:val="20"/>
        <w:szCs w:val="20"/>
      </w:rPr>
    </w:pPr>
    <w:r w:rsidRPr="003D3EC5">
      <w:rPr>
        <w:color w:val="A6A6A6" w:themeColor="background1" w:themeShade="A6"/>
        <w:sz w:val="20"/>
        <w:szCs w:val="20"/>
      </w:rPr>
      <w:t>[Position]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5F75" w:rsidRDefault="00241303">
    <w:pPr>
      <w:pStyle w:val="a4"/>
    </w:pPr>
    <w:r>
      <w:rPr>
        <w:noProof/>
      </w:rPr>
      <w:drawing>
        <wp:inline distT="0" distB="0" distL="0" distR="0">
          <wp:extent cx="2247900" cy="3810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79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41303" w:rsidRDefault="00241303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30547"/>
    <w:multiLevelType w:val="hybridMultilevel"/>
    <w:tmpl w:val="3B42AB46"/>
    <w:lvl w:ilvl="0" w:tplc="9C7A7F1E">
      <w:start w:val="1"/>
      <w:numFmt w:val="bullet"/>
      <w:pStyle w:val="SectionIte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A1248AB"/>
    <w:multiLevelType w:val="hybridMultilevel"/>
    <w:tmpl w:val="672A2ED0"/>
    <w:lvl w:ilvl="0" w:tplc="5AC25D56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EB5114"/>
    <w:multiLevelType w:val="hybridMultilevel"/>
    <w:tmpl w:val="654CA5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854C44"/>
    <w:multiLevelType w:val="hybridMultilevel"/>
    <w:tmpl w:val="48A41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3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  <w:num w:numId="45">
    <w:abstractNumId w:val="1"/>
  </w:num>
  <w:num w:numId="46">
    <w:abstractNumId w:val="1"/>
  </w:num>
  <w:num w:numId="47">
    <w:abstractNumId w:val="1"/>
  </w:num>
  <w:num w:numId="48">
    <w:abstractNumId w:val="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1001"/>
  <w:stylePaneSortMethod w:val="00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E1A98"/>
    <w:rsid w:val="000003D2"/>
    <w:rsid w:val="00024E30"/>
    <w:rsid w:val="00050943"/>
    <w:rsid w:val="00055469"/>
    <w:rsid w:val="00060E85"/>
    <w:rsid w:val="000619CB"/>
    <w:rsid w:val="00075F75"/>
    <w:rsid w:val="00091DC5"/>
    <w:rsid w:val="000F1844"/>
    <w:rsid w:val="000F4643"/>
    <w:rsid w:val="0014166B"/>
    <w:rsid w:val="001524A8"/>
    <w:rsid w:val="00160C29"/>
    <w:rsid w:val="001B3F27"/>
    <w:rsid w:val="001D31AD"/>
    <w:rsid w:val="001E5C69"/>
    <w:rsid w:val="00205575"/>
    <w:rsid w:val="00206987"/>
    <w:rsid w:val="00211252"/>
    <w:rsid w:val="00226A0E"/>
    <w:rsid w:val="00241303"/>
    <w:rsid w:val="0025648A"/>
    <w:rsid w:val="00265344"/>
    <w:rsid w:val="00277112"/>
    <w:rsid w:val="0029788B"/>
    <w:rsid w:val="002A7C28"/>
    <w:rsid w:val="002B68D6"/>
    <w:rsid w:val="002C4A2D"/>
    <w:rsid w:val="002C597E"/>
    <w:rsid w:val="003032BC"/>
    <w:rsid w:val="00325835"/>
    <w:rsid w:val="003744C8"/>
    <w:rsid w:val="00374D9E"/>
    <w:rsid w:val="00380FBE"/>
    <w:rsid w:val="00391DE5"/>
    <w:rsid w:val="003A456B"/>
    <w:rsid w:val="003C6D66"/>
    <w:rsid w:val="003D3EC5"/>
    <w:rsid w:val="003F3D17"/>
    <w:rsid w:val="00407922"/>
    <w:rsid w:val="00411873"/>
    <w:rsid w:val="00432CF4"/>
    <w:rsid w:val="004513B2"/>
    <w:rsid w:val="00454343"/>
    <w:rsid w:val="0047769E"/>
    <w:rsid w:val="00483B9C"/>
    <w:rsid w:val="004E3028"/>
    <w:rsid w:val="0051269A"/>
    <w:rsid w:val="00544630"/>
    <w:rsid w:val="005731A7"/>
    <w:rsid w:val="00574C0C"/>
    <w:rsid w:val="005B4D9F"/>
    <w:rsid w:val="005F2259"/>
    <w:rsid w:val="005F52A2"/>
    <w:rsid w:val="00604307"/>
    <w:rsid w:val="00624B86"/>
    <w:rsid w:val="00647056"/>
    <w:rsid w:val="00664763"/>
    <w:rsid w:val="006715D9"/>
    <w:rsid w:val="00685C27"/>
    <w:rsid w:val="00695418"/>
    <w:rsid w:val="006A1527"/>
    <w:rsid w:val="006A2E83"/>
    <w:rsid w:val="006C7E91"/>
    <w:rsid w:val="006D17F3"/>
    <w:rsid w:val="006E483B"/>
    <w:rsid w:val="00734827"/>
    <w:rsid w:val="00735394"/>
    <w:rsid w:val="00747486"/>
    <w:rsid w:val="00747DC0"/>
    <w:rsid w:val="00771087"/>
    <w:rsid w:val="00795923"/>
    <w:rsid w:val="007B0F8B"/>
    <w:rsid w:val="007B6E2A"/>
    <w:rsid w:val="007C1956"/>
    <w:rsid w:val="007C4DA4"/>
    <w:rsid w:val="007C75EA"/>
    <w:rsid w:val="007E53CE"/>
    <w:rsid w:val="00827DC7"/>
    <w:rsid w:val="00832EBE"/>
    <w:rsid w:val="00847068"/>
    <w:rsid w:val="00887140"/>
    <w:rsid w:val="008935D4"/>
    <w:rsid w:val="008935FA"/>
    <w:rsid w:val="008A7819"/>
    <w:rsid w:val="008B6C3C"/>
    <w:rsid w:val="008E1A98"/>
    <w:rsid w:val="008F3439"/>
    <w:rsid w:val="00910CBB"/>
    <w:rsid w:val="00931820"/>
    <w:rsid w:val="00976B8B"/>
    <w:rsid w:val="0098584C"/>
    <w:rsid w:val="009B3F08"/>
    <w:rsid w:val="009B729B"/>
    <w:rsid w:val="009D0AA4"/>
    <w:rsid w:val="009D28D7"/>
    <w:rsid w:val="00A141EE"/>
    <w:rsid w:val="00A54918"/>
    <w:rsid w:val="00A97BA1"/>
    <w:rsid w:val="00AA50D6"/>
    <w:rsid w:val="00AA6298"/>
    <w:rsid w:val="00AB254B"/>
    <w:rsid w:val="00AC7F93"/>
    <w:rsid w:val="00AD499B"/>
    <w:rsid w:val="00AD7D85"/>
    <w:rsid w:val="00AF7026"/>
    <w:rsid w:val="00AF7492"/>
    <w:rsid w:val="00B1053A"/>
    <w:rsid w:val="00B51F59"/>
    <w:rsid w:val="00B863C7"/>
    <w:rsid w:val="00BA1C87"/>
    <w:rsid w:val="00BF17C7"/>
    <w:rsid w:val="00C1157E"/>
    <w:rsid w:val="00C11ECF"/>
    <w:rsid w:val="00C21D24"/>
    <w:rsid w:val="00C65ECC"/>
    <w:rsid w:val="00C95D8E"/>
    <w:rsid w:val="00CB0A11"/>
    <w:rsid w:val="00CC46BC"/>
    <w:rsid w:val="00CC7565"/>
    <w:rsid w:val="00D313CE"/>
    <w:rsid w:val="00D62036"/>
    <w:rsid w:val="00D76374"/>
    <w:rsid w:val="00DC6618"/>
    <w:rsid w:val="00E02D4E"/>
    <w:rsid w:val="00EA7E7E"/>
    <w:rsid w:val="00EB32B3"/>
    <w:rsid w:val="00F00E0B"/>
    <w:rsid w:val="00F04469"/>
    <w:rsid w:val="00F17EE7"/>
    <w:rsid w:val="00F356BB"/>
    <w:rsid w:val="00F56919"/>
    <w:rsid w:val="00F70145"/>
    <w:rsid w:val="00F83DE6"/>
    <w:rsid w:val="00F87B41"/>
    <w:rsid w:val="00FC0BAA"/>
    <w:rsid w:val="00FF74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rsid w:val="00AC7F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0C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10CBB"/>
  </w:style>
  <w:style w:type="paragraph" w:styleId="a6">
    <w:name w:val="footer"/>
    <w:basedOn w:val="a"/>
    <w:link w:val="a7"/>
    <w:uiPriority w:val="99"/>
    <w:unhideWhenUsed/>
    <w:qFormat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10CBB"/>
  </w:style>
  <w:style w:type="paragraph" w:customStyle="1" w:styleId="Name">
    <w:name w:val="Name"/>
    <w:basedOn w:val="a"/>
    <w:link w:val="NameChar"/>
    <w:qFormat/>
    <w:rsid w:val="00910CBB"/>
    <w:pPr>
      <w:spacing w:after="0" w:line="240" w:lineRule="auto"/>
    </w:pPr>
    <w:rPr>
      <w:b/>
      <w:color w:val="31849B" w:themeColor="accent5" w:themeShade="BF"/>
      <w:sz w:val="32"/>
    </w:rPr>
  </w:style>
  <w:style w:type="character" w:styleId="a8">
    <w:name w:val="Placeholder Text"/>
    <w:basedOn w:val="a0"/>
    <w:uiPriority w:val="99"/>
    <w:semiHidden/>
    <w:rsid w:val="00910CBB"/>
    <w:rPr>
      <w:color w:val="808080"/>
    </w:rPr>
  </w:style>
  <w:style w:type="character" w:customStyle="1" w:styleId="NameChar">
    <w:name w:val="Name Char"/>
    <w:basedOn w:val="a0"/>
    <w:link w:val="Name"/>
    <w:rsid w:val="00910CBB"/>
    <w:rPr>
      <w:b/>
      <w:color w:val="31849B" w:themeColor="accent5" w:themeShade="BF"/>
      <w:sz w:val="32"/>
    </w:rPr>
  </w:style>
  <w:style w:type="paragraph" w:styleId="a9">
    <w:name w:val="Balloon Text"/>
    <w:basedOn w:val="a"/>
    <w:link w:val="aa"/>
    <w:uiPriority w:val="99"/>
    <w:semiHidden/>
    <w:unhideWhenUsed/>
    <w:rsid w:val="00910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10CBB"/>
    <w:rPr>
      <w:rFonts w:ascii="Tahoma" w:hAnsi="Tahoma" w:cs="Tahoma"/>
      <w:sz w:val="16"/>
      <w:szCs w:val="16"/>
    </w:rPr>
  </w:style>
  <w:style w:type="paragraph" w:customStyle="1" w:styleId="PersonalInfo">
    <w:name w:val="Personal Info"/>
    <w:basedOn w:val="a"/>
    <w:link w:val="PersonalInfoChar"/>
    <w:qFormat/>
    <w:rsid w:val="00910CBB"/>
    <w:pPr>
      <w:spacing w:after="0" w:line="240" w:lineRule="auto"/>
    </w:pPr>
    <w:rPr>
      <w:b/>
      <w:color w:val="262626" w:themeColor="text1" w:themeTint="D9"/>
      <w:sz w:val="20"/>
    </w:rPr>
  </w:style>
  <w:style w:type="paragraph" w:customStyle="1" w:styleId="ContentHeading">
    <w:name w:val="Content Heading"/>
    <w:basedOn w:val="a"/>
    <w:link w:val="ContentHeadingChar"/>
    <w:qFormat/>
    <w:rsid w:val="00647056"/>
    <w:pPr>
      <w:spacing w:after="0" w:line="240" w:lineRule="auto"/>
      <w:jc w:val="right"/>
    </w:pPr>
    <w:rPr>
      <w:b/>
      <w:color w:val="E36C0A" w:themeColor="accent6" w:themeShade="BF"/>
    </w:rPr>
  </w:style>
  <w:style w:type="character" w:customStyle="1" w:styleId="PersonalInfoChar">
    <w:name w:val="Personal Info Char"/>
    <w:basedOn w:val="a0"/>
    <w:link w:val="PersonalInfo"/>
    <w:rsid w:val="00910CBB"/>
    <w:rPr>
      <w:b/>
      <w:color w:val="262626" w:themeColor="text1" w:themeTint="D9"/>
      <w:sz w:val="20"/>
    </w:rPr>
  </w:style>
  <w:style w:type="character" w:customStyle="1" w:styleId="ContentHeadingChar">
    <w:name w:val="Content Heading Char"/>
    <w:basedOn w:val="a0"/>
    <w:link w:val="ContentHeading"/>
    <w:rsid w:val="00647056"/>
    <w:rPr>
      <w:b/>
      <w:color w:val="E36C0A" w:themeColor="accent6" w:themeShade="BF"/>
    </w:rPr>
  </w:style>
  <w:style w:type="paragraph" w:customStyle="1" w:styleId="ContentBody">
    <w:name w:val="Content Body"/>
    <w:basedOn w:val="a"/>
    <w:link w:val="ContentBodyChar"/>
    <w:qFormat/>
    <w:rsid w:val="00910CBB"/>
    <w:pPr>
      <w:spacing w:after="0" w:line="240" w:lineRule="auto"/>
    </w:pPr>
    <w:rPr>
      <w:color w:val="000000" w:themeColor="text1"/>
      <w:sz w:val="20"/>
    </w:rPr>
  </w:style>
  <w:style w:type="paragraph" w:customStyle="1" w:styleId="ContentBodyBold">
    <w:name w:val="Content Body Bold"/>
    <w:basedOn w:val="a"/>
    <w:link w:val="ContentBodyBoldChar"/>
    <w:qFormat/>
    <w:rsid w:val="00910CBB"/>
    <w:pPr>
      <w:spacing w:after="0" w:line="240" w:lineRule="auto"/>
    </w:pPr>
    <w:rPr>
      <w:b/>
      <w:color w:val="000000" w:themeColor="text1"/>
      <w:sz w:val="20"/>
    </w:rPr>
  </w:style>
  <w:style w:type="character" w:customStyle="1" w:styleId="ContentBodyChar">
    <w:name w:val="Content Body Char"/>
    <w:basedOn w:val="a0"/>
    <w:link w:val="ContentBody"/>
    <w:rsid w:val="00910CBB"/>
    <w:rPr>
      <w:color w:val="000000" w:themeColor="text1"/>
      <w:sz w:val="20"/>
    </w:rPr>
  </w:style>
  <w:style w:type="character" w:customStyle="1" w:styleId="ContentBodyBoldChar">
    <w:name w:val="Content Body Bold Char"/>
    <w:basedOn w:val="a0"/>
    <w:link w:val="ContentBodyBold"/>
    <w:rsid w:val="00910CBB"/>
    <w:rPr>
      <w:b/>
      <w:color w:val="000000" w:themeColor="text1"/>
      <w:sz w:val="20"/>
    </w:rPr>
  </w:style>
  <w:style w:type="paragraph" w:customStyle="1" w:styleId="PersonalInfoRight">
    <w:name w:val="Personal Info_Right"/>
    <w:basedOn w:val="a"/>
    <w:link w:val="PersonalInfoRightChar"/>
    <w:qFormat/>
    <w:rsid w:val="00910CBB"/>
    <w:pPr>
      <w:jc w:val="right"/>
    </w:pPr>
    <w:rPr>
      <w:b/>
      <w:sz w:val="20"/>
    </w:rPr>
  </w:style>
  <w:style w:type="character" w:customStyle="1" w:styleId="PersonalInfoRightChar">
    <w:name w:val="Personal Info_Right Char"/>
    <w:basedOn w:val="a0"/>
    <w:link w:val="PersonalInfoRight"/>
    <w:rsid w:val="00910CBB"/>
    <w:rPr>
      <w:b/>
      <w:sz w:val="20"/>
    </w:rPr>
  </w:style>
  <w:style w:type="paragraph" w:customStyle="1" w:styleId="BulletedList">
    <w:name w:val="Bulleted List"/>
    <w:basedOn w:val="a"/>
    <w:rsid w:val="00024E30"/>
    <w:pPr>
      <w:numPr>
        <w:numId w:val="1"/>
      </w:numPr>
      <w:spacing w:after="0" w:line="240" w:lineRule="auto"/>
      <w:contextualSpacing/>
    </w:pPr>
  </w:style>
  <w:style w:type="paragraph" w:customStyle="1" w:styleId="ComputerSkillSection">
    <w:name w:val="Computer Skill Section"/>
    <w:basedOn w:val="a"/>
    <w:rsid w:val="002C4A2D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b/>
      <w:bCs/>
      <w:color w:val="000000"/>
      <w:sz w:val="20"/>
      <w:szCs w:val="20"/>
      <w:lang w:val="ru-RU"/>
    </w:rPr>
  </w:style>
  <w:style w:type="paragraph" w:customStyle="1" w:styleId="SectionItem">
    <w:name w:val="Section Item"/>
    <w:basedOn w:val="a"/>
    <w:rsid w:val="004E3028"/>
    <w:pPr>
      <w:numPr>
        <w:numId w:val="2"/>
      </w:num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color w:val="000000"/>
      <w:sz w:val="20"/>
      <w:szCs w:val="20"/>
      <w:lang w:val="ru-RU"/>
    </w:rPr>
  </w:style>
  <w:style w:type="paragraph" w:customStyle="1" w:styleId="NAME0">
    <w:name w:val="NAME"/>
    <w:basedOn w:val="a"/>
    <w:rsid w:val="005731A7"/>
    <w:pPr>
      <w:suppressAutoHyphens/>
      <w:spacing w:before="240" w:after="120" w:line="240" w:lineRule="auto"/>
      <w:jc w:val="center"/>
    </w:pPr>
    <w:rPr>
      <w:rFonts w:ascii="Arial" w:eastAsia="Times New Roman" w:hAnsi="Arial" w:cs="Times New Roman"/>
      <w:sz w:val="48"/>
      <w:szCs w:val="24"/>
      <w:lang w:eastAsia="ar-SA"/>
    </w:rPr>
  </w:style>
  <w:style w:type="paragraph" w:styleId="ab">
    <w:name w:val="List Paragraph"/>
    <w:basedOn w:val="a"/>
    <w:uiPriority w:val="34"/>
    <w:qFormat/>
    <w:rsid w:val="005446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shush\My%20Documents\Downloads\Resume%20Template%20(January%20201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0" ma:contentTypeDescription="Create a new document." ma:contentTypeScope="" ma:versionID="b6358c8e9ccf10d22debe3a56dce56ac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8C38F0-4C47-40E6-ADC3-E3D33B979DB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2.xml><?xml version="1.0" encoding="utf-8"?>
<ds:datastoreItem xmlns:ds="http://schemas.openxmlformats.org/officeDocument/2006/customXml" ds:itemID="{DCF9A99F-18DC-4A1C-8BE6-5251DAD9C0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527CAD-2E22-4F1A-903D-2F1CD65DEB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721F9FC-0ABC-441C-8032-F2EB0D47E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Template (January 2011)</Template>
  <TotalTime>4</TotalTime>
  <Pages>4</Pages>
  <Words>3221</Words>
  <Characters>1837</Characters>
  <Application>Microsoft Office Word</Application>
  <DocSecurity>0</DocSecurity>
  <Lines>15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webdunia</Company>
  <LinksUpToDate>false</LinksUpToDate>
  <CharactersWithSpaces>5048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oshush</dc:creator>
  <cp:lastModifiedBy>comp</cp:lastModifiedBy>
  <cp:revision>2</cp:revision>
  <cp:lastPrinted>2010-08-19T13:50:00Z</cp:lastPrinted>
  <dcterms:created xsi:type="dcterms:W3CDTF">2016-06-09T21:17:00Z</dcterms:created>
  <dcterms:modified xsi:type="dcterms:W3CDTF">2016-06-09T21:17:00Z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TC103782729990</vt:lpwstr>
  </property>
  <property fmtid="{D5CDD505-2E9C-101B-9397-08002B2CF9AE}" pid="3" name="_NewReviewCycle">
    <vt:lpwstr/>
  </property>
</Properties>
</file>